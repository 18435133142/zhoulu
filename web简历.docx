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B1969" w:rsidRDefault="00637A0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6091555</wp:posOffset>
            </wp:positionH>
            <wp:positionV relativeFrom="paragraph">
              <wp:posOffset>317500</wp:posOffset>
            </wp:positionV>
            <wp:extent cx="987425" cy="1316990"/>
            <wp:effectExtent l="27305" t="0" r="36830" b="41910"/>
            <wp:wrapNone/>
            <wp:docPr id="1" name="图片 1" descr="C:\Users\Administrator\Pictures\xjpic.jpgxj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Pictures\xjpic.jpgxjpic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1316990"/>
                    </a:xfrm>
                    <a:prstGeom prst="rect">
                      <a:avLst/>
                    </a:prstGeom>
                    <a:ln w="88900">
                      <a:solidFill>
                        <a:schemeClr val="bg1">
                          <a:alpha val="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329055"/>
                <wp:effectExtent l="0" t="0" r="3175" b="44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675" cy="1329276"/>
                        </a:xfrm>
                        <a:prstGeom prst="rect">
                          <a:avLst/>
                        </a:prstGeom>
                        <a:solidFill>
                          <a:srgbClr val="75ABA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0pt;height:104.65pt;width:595.25pt;rotation:11796480f;z-index:251635712;v-text-anchor:middle;mso-width-relative:page;mso-height-relative:page;" fillcolor="#75ABA1" filled="t" stroked="f" coordsize="21600,21600" o:gfxdata="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0ZA3P1QAAAAYBAAAP&#10;AAAAAAAAAAEAIAAAACIAAABkcnMvZG93bnJldi54bWxQSwECFAAUAAAACACHTuJAkXQD2uIBAACW&#10;AwAADgAAAAAAAAABACAAAAAkAQAAZHJzL2Uyb0RvYy54bWxQSwUGAAAAAAYABgBZAQAAe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1262380</wp:posOffset>
                </wp:positionV>
                <wp:extent cx="7114540" cy="9203055"/>
                <wp:effectExtent l="0" t="0" r="10795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4269" cy="920332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9pt;margin-top:99.4pt;height:724.65pt;width:560.2pt;z-index:251636736;v-text-anchor:middle;mso-width-relative:page;mso-height-relative:page;" filled="f" stroked="t" coordsize="21600,21600" o:gfxdata="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BVL2jbAAAADAEAAA8AAAAAAAAAAQAgAAAAIgAAAGRycy9kb3ducmV2LnhtbFBLAQIU&#10;ABQAAAAIAIdO4kCee+Rz8AEAALgDAAAOAAAAAAAAAAEAIAAAACoBAABkcnMvZTJvRG9jLnhtbFBL&#10;BQYAAAAABgAGAFkBAACMBQAAAAA=&#10;">
                <v:fill on="f" focussize="0,0"/>
                <v:stroke weight="1pt" color="#BFBFB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1092200</wp:posOffset>
                </wp:positionV>
                <wp:extent cx="7559675" cy="342265"/>
                <wp:effectExtent l="0" t="0" r="3175" b="6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675" cy="342346"/>
                        </a:xfrm>
                        <a:prstGeom prst="rect">
                          <a:avLst/>
                        </a:prstGeom>
                        <a:solidFill>
                          <a:srgbClr val="33534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86pt;height:26.95pt;width:595.25pt;rotation:11796480f;z-index:251637760;v-text-anchor:middle;mso-width-relative:page;mso-height-relative:page;" fillcolor="#33534D" filled="t" stroked="f" coordsize="21600,21600" o:gfxdata="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avcw52QAAAAkBAAAP&#10;AAAAAAAAAAEAIAAAACIAAABkcnMvZG93bnJldi54bWxQSwECFAAUAAAACACHTuJAQHPWqd4BAACV&#10;AwAADgAAAAAAAAABACAAAAAoAQAAZHJzL2Uyb0RvYy54bWxQSwUGAAAAAAYABgBZAQAAe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475615</wp:posOffset>
                </wp:positionV>
                <wp:extent cx="2292350" cy="98044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98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B1969" w:rsidRDefault="00637A01">
                            <w:pPr>
                              <w:pStyle w:val="a3"/>
                              <w:spacing w:before="0" w:beforeAutospacing="0" w:after="0" w:afterAutospacing="0" w:line="800" w:lineRule="exact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周鹭</w:t>
                            </w:r>
                          </w:p>
                          <w:p w:rsidR="006B1969" w:rsidRDefault="00637A01">
                            <w:pPr>
                              <w:pStyle w:val="a3"/>
                              <w:spacing w:before="0" w:beforeAutospacing="0" w:after="0" w:afterAutospacing="0" w:line="600" w:lineRule="exact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求职意向：web前端开发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3.5pt;margin-top:37.45pt;width:180.5pt;height:77.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" filled="f" stroked="f">
                <v:textbox style="mso-fit-shape-to-text:t">
                  <w:txbxContent>
                    <w:p w:rsidR="006B1969" w:rsidRDefault="00637A01">
                      <w:pPr>
                        <w:pStyle w:val="a3"/>
                        <w:spacing w:before="0" w:beforeAutospacing="0" w:after="0" w:afterAutospacing="0" w:line="800" w:lineRule="exact"/>
                        <w:rPr>
                          <w:rFonts w:eastAsia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</w:rPr>
                        <w:t>周鹭</w:t>
                      </w:r>
                    </w:p>
                    <w:p w:rsidR="006B1969" w:rsidRDefault="00637A01">
                      <w:pPr>
                        <w:pStyle w:val="a3"/>
                        <w:spacing w:before="0" w:beforeAutospacing="0" w:after="0" w:afterAutospacing="0" w:line="600" w:lineRule="exact"/>
                        <w:rPr>
                          <w:rFonts w:eastAsia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求职意向：web前端开发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1519555</wp:posOffset>
                </wp:positionV>
                <wp:extent cx="1174750" cy="472440"/>
                <wp:effectExtent l="0" t="0" r="0" b="0"/>
                <wp:wrapNone/>
                <wp:docPr id="7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B1969" w:rsidRDefault="00637A01">
                            <w:pPr>
                              <w:pStyle w:val="a3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年龄：26岁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27" type="#_x0000_t202" style="position:absolute;margin-left:51.75pt;margin-top:119.65pt;width:92.5pt;height:37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" filled="f" stroked="f">
                <v:textbox style="mso-fit-shape-to-text:t">
                  <w:txbxContent>
                    <w:p w:rsidR="006B1969" w:rsidRDefault="00637A01">
                      <w:pPr>
                        <w:pStyle w:val="a3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年龄：26岁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1722755</wp:posOffset>
                </wp:positionV>
                <wp:extent cx="160655" cy="160655"/>
                <wp:effectExtent l="0" t="0" r="0" b="0"/>
                <wp:wrapNone/>
                <wp:docPr id="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0341" cy="16034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BA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139.2pt;margin-top:135.65pt;height:12.65pt;width:12.65pt;z-index:251640832;v-text-anchor:middle;mso-width-relative:page;mso-height-relative:page;" fillcolor="#75ABA1" filled="t" stroked="f" coordsize="5581,5581" o:gfxdata="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41441291;@0,@0;@0,@0;@0,@0;@0,@0;114144129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1722755</wp:posOffset>
                </wp:positionV>
                <wp:extent cx="149860" cy="154940"/>
                <wp:effectExtent l="0" t="0" r="2540" b="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5ABA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285.85pt;margin-top:135.65pt;height:12.2pt;width:11.8pt;z-index:251641856;v-text-anchor:middle;mso-width-relative:page;mso-height-relative:page;" fillcolor="#75ABA1" filled="t" stroked="f" coordsize="90,93" o:gfxdata="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1708785</wp:posOffset>
                </wp:positionV>
                <wp:extent cx="148590" cy="188595"/>
                <wp:effectExtent l="0" t="0" r="3810" b="2540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8837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BA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0.4pt;margin-top:134.55pt;height:14.85pt;width:11.7pt;z-index:251642880;v-text-anchor:middle;mso-width-relative:page;mso-height-relative:page;" fillcolor="#75ABA1" filled="t" stroked="f" coordsize="1679575,2125662" o:gfxdata="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5052,82729;57179,89004;56524,92683;55767,97094;57230,101781;81836,148859;78508,100798;79441,96010;78432,92079;81256,88601;92904,82174;103568,82754;111409,90491;118166,99160;123813,108787;128200,119549;131326,131469;133066,144650;127570,154403;110098,161888;91769,166702;72861,168768;52843,167861;33052,163753;14118,156570;0,148556;1361,134569;4185,121993;8370,110703;13815,100647;20446,91751;28161,83863;37892,76252;73704,454;82148,2750;89786,6787;96314,12313;101482,19075;105137,26897;107027,35551;106800,45543;103876,55535;98608,64265;91324,71305;81090,76856;74183,78672;66722,79177;58378,78092;50716,75342;43834,71153;37608,65274;32516,57705;29290,49050;28105,39588;29113,30631;32037,22456;36575,15164;42523,9033;49682,4339;57824,1236;66646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1519555</wp:posOffset>
                </wp:positionV>
                <wp:extent cx="1704975" cy="472440"/>
                <wp:effectExtent l="0" t="0" r="0" b="0"/>
                <wp:wrapNone/>
                <wp:docPr id="11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B1969" w:rsidRDefault="00637A01">
                            <w:pPr>
                              <w:pStyle w:val="a3"/>
                              <w:spacing w:before="0" w:beforeAutospacing="0" w:after="0" w:afterAutospacing="0" w:line="600" w:lineRule="exact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+86 184 3513 3142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28" type="#_x0000_t202" style="position:absolute;margin-left:152.2pt;margin-top:119.65pt;width:134.25pt;height:37.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" filled="f" stroked="f">
                <v:textbox style="mso-fit-shape-to-text:t">
                  <w:txbxContent>
                    <w:p w:rsidR="006B1969" w:rsidRDefault="00637A01">
                      <w:pPr>
                        <w:pStyle w:val="a3"/>
                        <w:spacing w:before="0" w:beforeAutospacing="0" w:after="0" w:afterAutospacing="0" w:line="600" w:lineRule="exact"/>
                        <w:rPr>
                          <w:rFonts w:eastAsia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+86 184 3513 3142 </w:t>
                      </w:r>
                    </w:p>
                  </w:txbxContent>
                </v:textbox>
              </v:shape>
            </w:pict>
          </mc:Fallback>
        </mc:AlternateContent>
      </w:r>
    </w:p>
    <w:p w:rsidR="006B1969" w:rsidRDefault="00637A01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28575</wp:posOffset>
                </wp:positionV>
                <wp:extent cx="7122160" cy="10223500"/>
                <wp:effectExtent l="6350" t="6350" r="1905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2160" cy="10223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8.4pt;margin-top:2.25pt;height:805pt;width:560.8pt;z-index:251638784;v-text-anchor:middle;mso-width-relative:page;mso-height-relative:page;" filled="f" stroked="t" coordsize="21600,21600" o:gfxdata="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v3lOF2QAAAAoBAAAPAAAAAAAAAAEAIAAAACIAAABkcnMvZG93bnJldi54bWxQSwECFAAUAAAA&#10;CACHTuJAabMo5e0BAAC5AwAADgAAAAAAAAABACAAAAAoAQAAZHJzL2Uyb0RvYy54bWxQSwUGAAAA&#10;AAYABgBZAQAAhwUAAAAA&#10;">
                <v:fill on="f" focussize="0,0"/>
                <v:stroke weight="1pt" color="#BFBFBF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37A01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3973195</wp:posOffset>
                </wp:positionH>
                <wp:positionV relativeFrom="paragraph">
                  <wp:posOffset>132715</wp:posOffset>
                </wp:positionV>
                <wp:extent cx="3236595" cy="472440"/>
                <wp:effectExtent l="0" t="0" r="0" b="0"/>
                <wp:wrapNone/>
                <wp:docPr id="12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B1969" w:rsidRDefault="00637A01">
                            <w:pPr>
                              <w:pStyle w:val="a3"/>
                              <w:spacing w:before="0" w:beforeAutospacing="0" w:after="0" w:afterAutospacing="0" w:line="600" w:lineRule="exact"/>
                            </w:pPr>
                            <w:r w:rsidRPr="000330C5">
                              <w:rPr>
                                <w:rFonts w:asciiTheme="majorEastAsia" w:eastAsiaTheme="majorEastAsia" w:hAnsiTheme="majorEastAsia" w:hint="eastAsia"/>
                                <w:bCs/>
                                <w:sz w:val="22"/>
                                <w:szCs w:val="22"/>
                              </w:rPr>
                              <w:t>1358728830@qq.com</w:t>
                            </w:r>
                            <w:r w:rsidRPr="000330C5">
                              <w:rPr>
                                <w:rFonts w:hint="eastAsia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经验：3年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9" type="#_x0000_t202" style="position:absolute;left:0;text-align:left;margin-left:312.85pt;margin-top:10.45pt;width:254.85pt;height:37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" filled="f" stroked="f">
                <v:textbox style="mso-fit-shape-to-text:t">
                  <w:txbxContent>
                    <w:p w:rsidR="006B1969" w:rsidRDefault="00637A01">
                      <w:pPr>
                        <w:pStyle w:val="a3"/>
                        <w:spacing w:before="0" w:beforeAutospacing="0" w:after="0" w:afterAutospacing="0" w:line="600" w:lineRule="exact"/>
                      </w:pPr>
                      <w:r w:rsidRPr="000330C5">
                        <w:rPr>
                          <w:rFonts w:asciiTheme="majorEastAsia" w:eastAsiaTheme="majorEastAsia" w:hAnsiTheme="majorEastAsia" w:hint="eastAsia"/>
                          <w:bCs/>
                          <w:sz w:val="22"/>
                          <w:szCs w:val="22"/>
                        </w:rPr>
                        <w:t>1358728830@qq.com</w:t>
                      </w:r>
                      <w:r w:rsidRPr="000330C5">
                        <w:rPr>
                          <w:rFonts w:hint="eastAsia"/>
                          <w:bCs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   经验：3年</w:t>
                      </w:r>
                    </w:p>
                  </w:txbxContent>
                </v:textbox>
              </v:shape>
            </w:pict>
          </mc:Fallback>
        </mc:AlternateContent>
      </w:r>
    </w:p>
    <w:p w:rsidR="006B1969" w:rsidRDefault="006B1969"/>
    <w:p w:rsidR="006B1969" w:rsidRDefault="006B1969"/>
    <w:p w:rsidR="006B1969" w:rsidRDefault="00637A01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133350</wp:posOffset>
                </wp:positionV>
                <wp:extent cx="6600825" cy="8791575"/>
                <wp:effectExtent l="0" t="0" r="0" b="0"/>
                <wp:wrapNone/>
                <wp:docPr id="26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8791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B1969" w:rsidRDefault="00637A0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8"/>
                                <w:szCs w:val="28"/>
                              </w:rPr>
                              <w:t xml:space="preserve">教育背景  EDUCATION </w:t>
                            </w:r>
                          </w:p>
                          <w:p w:rsidR="006B1969" w:rsidRDefault="00637A01" w:rsidP="007D7AA3">
                            <w:pPr>
                              <w:pStyle w:val="a3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       中北大学    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  <w:t xml:space="preserve">                       本科</w:t>
                            </w:r>
                          </w:p>
                          <w:p w:rsidR="006B1969" w:rsidRDefault="00637A0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8"/>
                                <w:szCs w:val="28"/>
                              </w:rPr>
                              <w:t>工作经历  EXPERIENCE</w:t>
                            </w:r>
                          </w:p>
                          <w:p w:rsidR="00CC4D23" w:rsidRPr="00CC4D23" w:rsidRDefault="00637A01" w:rsidP="00EE31B8">
                            <w:pPr>
                              <w:pStyle w:val="a3"/>
                              <w:spacing w:before="0" w:beforeAutospacing="0" w:after="12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  <w:t xml:space="preserve">2017.06-2018.05               </w:t>
                            </w:r>
                            <w:r w:rsidR="006808CE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D8478A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  <w:t>北京科蓝软件系统股份有限公司</w:t>
                            </w:r>
                            <w:r w:rsidR="006808C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  <w:t xml:space="preserve">     岗位：web前端</w:t>
                            </w:r>
                          </w:p>
                          <w:p w:rsidR="006B1969" w:rsidRPr="00DC33D4" w:rsidRDefault="00637A01">
                            <w:pPr>
                              <w:pStyle w:val="a3"/>
                              <w:spacing w:before="0" w:beforeAutospacing="0" w:after="120" w:afterAutospacing="0" w:line="36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DC33D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8"/>
                                <w:szCs w:val="28"/>
                              </w:rPr>
                              <w:t xml:space="preserve">工作描述： </w:t>
                            </w:r>
                          </w:p>
                          <w:p w:rsidR="006B1969" w:rsidRDefault="00637A0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  <w:r w:rsidR="00CC6789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、根据UI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提供的原型进行移动端以及web端页面的开发（</w:t>
                            </w:r>
                            <w:r>
                              <w:rPr>
                                <w:rFonts w:asciiTheme="majorEastAsia" w:eastAsiaTheme="majorEastAsia" w:hAnsiTheme="majorEastAsia" w:cstheme="majorEastAsia" w:hint="eastAsia"/>
                                <w:color w:val="61687C"/>
                                <w:sz w:val="21"/>
                                <w:szCs w:val="21"/>
                                <w:shd w:val="clear" w:color="auto" w:fill="FFFFFF"/>
                              </w:rPr>
                              <w:t>开发了灵动金，即时予，账单分期等14个功能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）。</w:t>
                            </w:r>
                          </w:p>
                          <w:p w:rsidR="006B1969" w:rsidRDefault="00637A0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2、和后台确定数据的结构以及联调接口。</w:t>
                            </w:r>
                          </w:p>
                          <w:p w:rsidR="006B1969" w:rsidRDefault="00637A0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3、和客户沟通确定原型。</w:t>
                            </w:r>
                          </w:p>
                          <w:p w:rsidR="006B1969" w:rsidRPr="00DC33D4" w:rsidRDefault="00637A0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75ABA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33D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8"/>
                                <w:szCs w:val="28"/>
                              </w:rPr>
                              <w:t>项目经历：</w:t>
                            </w:r>
                          </w:p>
                          <w:p w:rsidR="00D85AAB" w:rsidRPr="009F589E" w:rsidRDefault="00471EB8" w:rsidP="00471EB8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Theme="majorEastAsia" w:eastAsiaTheme="majorEastAsia" w:hAnsiTheme="majorEastAsia"/>
                                <w:sz w:val="21"/>
                                <w:szCs w:val="21"/>
                              </w:rPr>
                            </w:pPr>
                            <w:r w:rsidRPr="009F589E">
                              <w:rPr>
                                <w:rFonts w:asciiTheme="majorEastAsia" w:eastAsiaTheme="majorEastAsia" w:hAnsiTheme="majorEastAsia"/>
                                <w:sz w:val="21"/>
                                <w:szCs w:val="21"/>
                              </w:rPr>
                              <w:t>1</w:t>
                            </w:r>
                            <w:r w:rsidRPr="009F589E">
                              <w:rPr>
                                <w:rFonts w:asciiTheme="majorEastAsia" w:eastAsiaTheme="majorEastAsia" w:hAnsiTheme="majorEastAsia" w:hint="eastAsia"/>
                                <w:sz w:val="21"/>
                                <w:szCs w:val="21"/>
                              </w:rPr>
                              <w:t>、</w:t>
                            </w:r>
                            <w:r w:rsidR="00D85AAB" w:rsidRPr="009F589E">
                              <w:rPr>
                                <w:rFonts w:asciiTheme="majorEastAsia" w:eastAsiaTheme="majorEastAsia" w:hAnsiTheme="majorEastAsia" w:hint="eastAsia"/>
                                <w:sz w:val="21"/>
                                <w:szCs w:val="21"/>
                              </w:rPr>
                              <w:t>项目</w:t>
                            </w:r>
                            <w:r w:rsidR="00D85AAB" w:rsidRPr="009F589E">
                              <w:rPr>
                                <w:rFonts w:asciiTheme="majorEastAsia" w:eastAsiaTheme="majorEastAsia" w:hAnsiTheme="majorEastAsia"/>
                                <w:sz w:val="21"/>
                                <w:szCs w:val="21"/>
                              </w:rPr>
                              <w:t>名称：</w:t>
                            </w:r>
                            <w:r w:rsidR="00D85AAB" w:rsidRPr="009F589E">
                              <w:rPr>
                                <w:rFonts w:asciiTheme="majorEastAsia" w:eastAsiaTheme="majorEastAsia" w:hAnsiTheme="majorEastAsia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北京银行信用卡3.0app</w:t>
                            </w:r>
                          </w:p>
                          <w:p w:rsidR="00D85AAB" w:rsidRPr="009F589E" w:rsidRDefault="00D85AAB" w:rsidP="00D85AA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F589E">
                              <w:rPr>
                                <w:rFonts w:asciiTheme="majorEastAsia" w:eastAsiaTheme="majorEastAsia" w:hAnsiTheme="majorEastAsia" w:hint="eastAsia"/>
                                <w:sz w:val="21"/>
                                <w:szCs w:val="21"/>
                              </w:rPr>
                              <w:t>项目</w:t>
                            </w:r>
                            <w:r w:rsidRPr="009F589E">
                              <w:rPr>
                                <w:rFonts w:asciiTheme="majorEastAsia" w:eastAsiaTheme="majorEastAsia" w:hAnsiTheme="majorEastAsia"/>
                                <w:sz w:val="21"/>
                                <w:szCs w:val="21"/>
                              </w:rPr>
                              <w:t>介绍：</w:t>
                            </w:r>
                            <w:r w:rsidR="00637A01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a.</w:t>
                            </w:r>
                            <w:r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使用Angular</w:t>
                            </w:r>
                            <w:r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和</w:t>
                            </w:r>
                            <w:r w:rsidR="00241210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bootstrap</w:t>
                            </w:r>
                            <w:r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搭建</w:t>
                            </w:r>
                            <w:r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前端框架；</w:t>
                            </w:r>
                          </w:p>
                          <w:p w:rsidR="00637A01" w:rsidRPr="009F589E" w:rsidRDefault="00637A01" w:rsidP="00D85AA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b.</w:t>
                            </w:r>
                            <w:r w:rsidR="00D85AAB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使用$http实现数据的异步交互功能</w:t>
                            </w:r>
                            <w:r w:rsidR="00D85AAB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 w:rsidR="00D85AAB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使用JSON</w:t>
                            </w:r>
                            <w:r w:rsidR="00D85AAB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数据</w:t>
                            </w:r>
                            <w:r w:rsidR="00D85AAB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格式处理数据；</w:t>
                            </w:r>
                          </w:p>
                          <w:p w:rsidR="00637A01" w:rsidRPr="009F589E" w:rsidRDefault="00637A01" w:rsidP="00D85AA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</w:rPr>
                              <w:t>c.</w:t>
                            </w:r>
                            <w:r w:rsidR="00D85AAB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通过HTML、CSS</w:t>
                            </w:r>
                            <w:r w:rsidR="00D85AAB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D85AAB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js来实现页面样式布局和DOM操作；</w:t>
                            </w:r>
                          </w:p>
                          <w:p w:rsidR="006B1969" w:rsidRPr="009F589E" w:rsidRDefault="00637A01" w:rsidP="00D85AA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</w:rPr>
                              <w:t>d.</w:t>
                            </w:r>
                            <w:r w:rsidR="00D85AAB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主要实现功能：</w:t>
                            </w:r>
                            <w:r w:rsidR="00D85AAB" w:rsidRPr="009F589E">
                              <w:rPr>
                                <w:rFonts w:asciiTheme="majorEastAsia" w:eastAsiaTheme="majorEastAsia" w:hAnsiTheme="majorEastAsia" w:cstheme="majorEastAsia" w:hint="eastAsia"/>
                                <w:color w:val="61687C"/>
                                <w:sz w:val="21"/>
                                <w:szCs w:val="21"/>
                                <w:shd w:val="clear" w:color="auto" w:fill="FFFFFF"/>
                              </w:rPr>
                              <w:t>灵动金、即时予、账单分期、卡片</w:t>
                            </w:r>
                            <w:r w:rsidR="00D85AAB" w:rsidRPr="009F589E">
                              <w:rPr>
                                <w:rFonts w:asciiTheme="majorEastAsia" w:eastAsiaTheme="majorEastAsia" w:hAnsiTheme="majorEastAsia" w:cstheme="majorEastAsia"/>
                                <w:color w:val="61687C"/>
                                <w:sz w:val="21"/>
                                <w:szCs w:val="21"/>
                                <w:shd w:val="clear" w:color="auto" w:fill="FFFFFF"/>
                              </w:rPr>
                              <w:t>申请、卡片查询</w:t>
                            </w:r>
                            <w:r w:rsidR="00D85AAB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r w:rsidR="00D85AAB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功能</w:t>
                            </w:r>
                            <w:r w:rsidR="00D85AAB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:rsidR="006B1969" w:rsidRDefault="00637A01">
                            <w:pPr>
                              <w:pStyle w:val="a3"/>
                              <w:spacing w:before="0" w:beforeAutospacing="0" w:after="12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  <w:t>2018.06-2020.08</w:t>
                            </w:r>
                            <w:r w:rsidR="006808C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r w:rsidR="006808CE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  <w:t xml:space="preserve">北京联众信安科技有限公司                </w:t>
                            </w:r>
                            <w:r w:rsidR="006808C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  <w:t>岗位：web前端</w:t>
                            </w:r>
                          </w:p>
                          <w:p w:rsidR="006B1969" w:rsidRPr="00DC33D4" w:rsidRDefault="00637A01">
                            <w:pPr>
                              <w:pStyle w:val="a3"/>
                              <w:spacing w:before="0" w:beforeAutospacing="0" w:after="12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75ABA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33D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8"/>
                                <w:szCs w:val="28"/>
                              </w:rPr>
                              <w:t xml:space="preserve">工作描述： </w:t>
                            </w:r>
                          </w:p>
                          <w:p w:rsidR="006B1969" w:rsidRPr="009F589E" w:rsidRDefault="00637A0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color w:val="75ABA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  <w:r w:rsidRPr="009F589E">
                              <w:rPr>
                                <w:rFonts w:asciiTheme="majorEastAsia" w:eastAsiaTheme="majorEastAsia" w:hAnsiTheme="majorEastAsia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、同用户沟通确认需求文档。</w:t>
                            </w:r>
                          </w:p>
                          <w:p w:rsidR="006B1969" w:rsidRPr="009F589E" w:rsidRDefault="00637A0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Theme="majorEastAsia" w:eastAsiaTheme="majorEastAsia" w:hAnsi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F589E">
                              <w:rPr>
                                <w:rFonts w:asciiTheme="majorEastAsia" w:eastAsiaTheme="majorEastAsia" w:hAnsiTheme="majorEastAsia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2、根据需求文档，同UI一起完成前端的原型。并评估功能是否能够实现</w:t>
                            </w:r>
                            <w:r w:rsidR="007709BA" w:rsidRPr="009F589E">
                              <w:rPr>
                                <w:rFonts w:asciiTheme="majorEastAsia" w:eastAsiaTheme="majorEastAsia" w:hAnsiTheme="majorEastAsia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以及</w:t>
                            </w:r>
                            <w:r w:rsidR="007709BA" w:rsidRPr="009F589E">
                              <w:rPr>
                                <w:rFonts w:asciiTheme="majorEastAsia" w:eastAsiaTheme="majorEastAsia" w:hAnsi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所需的开发时间</w:t>
                            </w:r>
                            <w:r w:rsidRPr="009F589E">
                              <w:rPr>
                                <w:rFonts w:asciiTheme="majorEastAsia" w:eastAsiaTheme="majorEastAsia" w:hAnsiTheme="majorEastAsia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6B1969" w:rsidRPr="009F589E" w:rsidRDefault="00637A0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Theme="majorEastAsia" w:eastAsiaTheme="majorEastAsia" w:hAnsi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F589E">
                              <w:rPr>
                                <w:rFonts w:asciiTheme="majorEastAsia" w:eastAsiaTheme="majorEastAsia" w:hAnsiTheme="majorEastAsia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3、</w:t>
                            </w:r>
                            <w:r w:rsidR="008C40BC" w:rsidRPr="009F589E">
                              <w:rPr>
                                <w:rFonts w:asciiTheme="majorEastAsia" w:eastAsiaTheme="majorEastAsia" w:hAnsiTheme="majorEastAsia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根据原型搭建</w:t>
                            </w:r>
                            <w:r w:rsidRPr="009F589E">
                              <w:rPr>
                                <w:rFonts w:asciiTheme="majorEastAsia" w:eastAsiaTheme="majorEastAsia" w:hAnsiTheme="majorEastAsia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前端页面、封装公共样式、公共方法、简化代码、封装公共组件</w:t>
                            </w:r>
                            <w:r w:rsidR="004734A7" w:rsidRPr="009F589E">
                              <w:rPr>
                                <w:rFonts w:asciiTheme="majorEastAsia" w:eastAsiaTheme="majorEastAsia" w:hAnsiTheme="majorEastAsia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 w:rsidR="004734A7" w:rsidRPr="009F589E">
                              <w:rPr>
                                <w:rFonts w:asciiTheme="majorEastAsia" w:eastAsiaTheme="majorEastAsia" w:hAnsi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开发各任务模块</w:t>
                            </w:r>
                            <w:r w:rsidRPr="009F589E">
                              <w:rPr>
                                <w:rFonts w:asciiTheme="majorEastAsia" w:eastAsiaTheme="majorEastAsia" w:hAnsiTheme="majorEastAsia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6B1969" w:rsidRPr="009F589E" w:rsidRDefault="00637A0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Theme="majorEastAsia" w:eastAsiaTheme="majorEastAsia" w:hAnsi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F589E">
                              <w:rPr>
                                <w:rFonts w:asciiTheme="majorEastAsia" w:eastAsiaTheme="majorEastAsia" w:hAnsiTheme="majorEastAsia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4、和后台同事确定</w:t>
                            </w:r>
                            <w:r w:rsidR="00FA1E2B" w:rsidRPr="009F589E">
                              <w:rPr>
                                <w:rFonts w:asciiTheme="majorEastAsia" w:eastAsiaTheme="majorEastAsia" w:hAnsiTheme="majorEastAsia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前端</w:t>
                            </w:r>
                            <w:r w:rsidR="00FA1E2B" w:rsidRPr="009F589E">
                              <w:rPr>
                                <w:rFonts w:asciiTheme="majorEastAsia" w:eastAsiaTheme="majorEastAsia" w:hAnsi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展示所需要的</w:t>
                            </w:r>
                            <w:r w:rsidR="00FA1E2B" w:rsidRPr="009F589E">
                              <w:rPr>
                                <w:rFonts w:asciiTheme="majorEastAsia" w:eastAsiaTheme="majorEastAsia" w:hAnsiTheme="majorEastAsia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数据结构并完成</w:t>
                            </w:r>
                            <w:r w:rsidR="00FA1E2B" w:rsidRPr="009F589E">
                              <w:rPr>
                                <w:rFonts w:asciiTheme="majorEastAsia" w:eastAsiaTheme="majorEastAsia" w:hAnsi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接口的联调</w:t>
                            </w:r>
                            <w:r w:rsidRPr="009F589E">
                              <w:rPr>
                                <w:rFonts w:asciiTheme="majorEastAsia" w:eastAsiaTheme="majorEastAsia" w:hAnsiTheme="majorEastAsia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6B1969" w:rsidRPr="009F589E" w:rsidRDefault="00637A0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Theme="majorEastAsia" w:eastAsiaTheme="majorEastAsia" w:hAnsi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F589E">
                              <w:rPr>
                                <w:rFonts w:asciiTheme="majorEastAsia" w:eastAsiaTheme="majorEastAsia" w:hAnsiTheme="majorEastAsia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5、完成交互文档编写、操作手册以及项目打包部署上线。</w:t>
                            </w:r>
                          </w:p>
                          <w:p w:rsidR="006B1969" w:rsidRPr="00DC33D4" w:rsidRDefault="00637A0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75ABA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33D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8"/>
                                <w:szCs w:val="28"/>
                              </w:rPr>
                              <w:t>项目经历：</w:t>
                            </w:r>
                          </w:p>
                          <w:p w:rsidR="006B1969" w:rsidRPr="009F589E" w:rsidRDefault="00B11CEC" w:rsidP="00033BE7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 w:line="360" w:lineRule="exact"/>
                              <w:rPr>
                                <w:rFonts w:asciiTheme="majorEastAsia" w:eastAsiaTheme="majorEastAsia" w:hAnsiTheme="majorEastAsia"/>
                                <w:sz w:val="21"/>
                                <w:szCs w:val="21"/>
                              </w:rPr>
                            </w:pPr>
                            <w:r w:rsidRPr="009F589E">
                              <w:rPr>
                                <w:rFonts w:asciiTheme="majorEastAsia" w:eastAsiaTheme="majorEastAsia" w:hAnsiTheme="majorEastAsia" w:hint="eastAsia"/>
                                <w:sz w:val="21"/>
                                <w:szCs w:val="21"/>
                              </w:rPr>
                              <w:t>项目</w:t>
                            </w:r>
                            <w:r w:rsidRPr="009F589E">
                              <w:rPr>
                                <w:rFonts w:asciiTheme="majorEastAsia" w:eastAsiaTheme="majorEastAsia" w:hAnsiTheme="majorEastAsia"/>
                                <w:sz w:val="21"/>
                                <w:szCs w:val="21"/>
                              </w:rPr>
                              <w:t>名称：</w:t>
                            </w:r>
                            <w:r w:rsidR="00BD6561" w:rsidRPr="009F589E">
                              <w:rPr>
                                <w:rFonts w:asciiTheme="majorEastAsia" w:eastAsiaTheme="majorEastAsia" w:hAnsiTheme="majorEastAsia" w:hint="eastAsia"/>
                                <w:sz w:val="21"/>
                                <w:szCs w:val="21"/>
                              </w:rPr>
                              <w:t>Lnk</w:t>
                            </w:r>
                            <w:r w:rsidR="00BD6561" w:rsidRPr="009F589E">
                              <w:rPr>
                                <w:rFonts w:asciiTheme="majorEastAsia" w:eastAsiaTheme="majorEastAsia" w:hAnsiTheme="majorEastAsia"/>
                                <w:sz w:val="21"/>
                                <w:szCs w:val="21"/>
                              </w:rPr>
                              <w:t>Sign</w:t>
                            </w:r>
                            <w:r w:rsidR="00BD6561" w:rsidRPr="009F589E">
                              <w:rPr>
                                <w:rFonts w:asciiTheme="majorEastAsia" w:eastAsiaTheme="majorEastAsia" w:hAnsiTheme="majorEastAsia" w:hint="eastAsia"/>
                                <w:sz w:val="21"/>
                                <w:szCs w:val="21"/>
                              </w:rPr>
                              <w:t>随手签</w:t>
                            </w:r>
                          </w:p>
                          <w:p w:rsidR="00637A01" w:rsidRPr="009F589E" w:rsidRDefault="004F1556" w:rsidP="00637A01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F589E">
                              <w:rPr>
                                <w:rFonts w:asciiTheme="majorEastAsia" w:eastAsiaTheme="majorEastAsia" w:hAnsiTheme="majorEastAsia" w:hint="eastAsia"/>
                                <w:sz w:val="21"/>
                                <w:szCs w:val="21"/>
                              </w:rPr>
                              <w:t>项目</w:t>
                            </w:r>
                            <w:r w:rsidRPr="009F589E">
                              <w:rPr>
                                <w:rFonts w:asciiTheme="majorEastAsia" w:eastAsiaTheme="majorEastAsia" w:hAnsiTheme="majorEastAsia"/>
                                <w:sz w:val="21"/>
                                <w:szCs w:val="21"/>
                              </w:rPr>
                              <w:t>介绍：</w:t>
                            </w:r>
                            <w:r w:rsidR="00637A01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a.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使用Vue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Vuex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Router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和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elementUI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搭建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前端框架；</w:t>
                            </w:r>
                          </w:p>
                          <w:p w:rsidR="00637A01" w:rsidRPr="009F589E" w:rsidRDefault="00637A01" w:rsidP="00637A01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b.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使用axios实现数据的异步交互功能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使用JSON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数据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格式处理数据；</w:t>
                            </w:r>
                          </w:p>
                          <w:p w:rsidR="00637A01" w:rsidRPr="009F589E" w:rsidRDefault="00637A01" w:rsidP="00637A01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</w:rPr>
                              <w:t>c</w:t>
                            </w:r>
                            <w:r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通过HTML、CSS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CSS3、less来实现页面样式布局和DOM操作；</w:t>
                            </w:r>
                          </w:p>
                          <w:p w:rsidR="004F1556" w:rsidRPr="009F589E" w:rsidRDefault="00637A01" w:rsidP="00637A01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</w:rPr>
                              <w:t>d.</w:t>
                            </w:r>
                            <w:r w:rsidR="00103660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主要实现功能：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登录注册、</w:t>
                            </w:r>
                            <w:r w:rsidR="00103660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电子签名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103660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文件</w:t>
                            </w:r>
                            <w:r w:rsidR="00103660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管理、</w:t>
                            </w:r>
                            <w:r w:rsidR="00103660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权限</w:t>
                            </w:r>
                            <w:r w:rsidR="00103660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管理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103660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审核</w:t>
                            </w:r>
                            <w:r w:rsidR="00103660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功能、扫码登录、webSocket消息推送、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企业文化墙展示</w:t>
                            </w:r>
                            <w:r w:rsidR="00117463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r w:rsidR="00117463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功能</w:t>
                            </w:r>
                            <w:r w:rsidR="001C3C18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:rsidR="0084667A" w:rsidRDefault="003D3795" w:rsidP="003D379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2、项目</w:t>
                            </w:r>
                            <w:r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名称</w:t>
                            </w:r>
                            <w:r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：唐山</w:t>
                            </w:r>
                            <w:r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电商跨境服务平台、</w:t>
                            </w:r>
                            <w:r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天竺</w:t>
                            </w:r>
                            <w:r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宏远跨境电商平台</w:t>
                            </w:r>
                            <w:r w:rsidR="00EE1E25"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EE1E25" w:rsidRPr="009F589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火凤凰关务系统</w:t>
                            </w:r>
                          </w:p>
                          <w:p w:rsidR="00637A01" w:rsidRPr="009F589E" w:rsidRDefault="00637A01" w:rsidP="0084667A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Chars="200" w:firstLine="420"/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F589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项目介绍：</w:t>
                            </w:r>
                          </w:p>
                          <w:p w:rsidR="00637A01" w:rsidRPr="00637A01" w:rsidRDefault="00637A01" w:rsidP="003D379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color w:val="333333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0" o:spid="_x0000_s1030" type="#_x0000_t202" style="position:absolute;left:0;text-align:left;margin-left:32.25pt;margin-top:10.5pt;width:519.75pt;height:692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" filled="f" stroked="f">
                <v:textbox>
                  <w:txbxContent>
                    <w:p w:rsidR="006B1969" w:rsidRDefault="00637A01">
                      <w:pPr>
                        <w:pStyle w:val="a3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8"/>
                          <w:szCs w:val="28"/>
                        </w:rPr>
                        <w:t xml:space="preserve">教育背景  EDUCATION </w:t>
                      </w:r>
                    </w:p>
                    <w:p w:rsidR="006B1969" w:rsidRDefault="00637A01" w:rsidP="007D7AA3">
                      <w:pPr>
                        <w:pStyle w:val="a3"/>
                        <w:spacing w:before="0" w:beforeAutospacing="0" w:after="12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  <w:t xml:space="preserve">2013.09 – 2017.06                      中北大学    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  <w:t xml:space="preserve">                       本科</w:t>
                      </w:r>
                    </w:p>
                    <w:p w:rsidR="006B1969" w:rsidRDefault="00637A01">
                      <w:pPr>
                        <w:pStyle w:val="a3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8"/>
                          <w:szCs w:val="28"/>
                        </w:rPr>
                        <w:t>工作经历  EXPERIENCE</w:t>
                      </w:r>
                    </w:p>
                    <w:p w:rsidR="00CC4D23" w:rsidRPr="00CC4D23" w:rsidRDefault="00637A01" w:rsidP="00EE31B8">
                      <w:pPr>
                        <w:pStyle w:val="a3"/>
                        <w:spacing w:before="0" w:beforeAutospacing="0" w:after="12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  <w:t xml:space="preserve">2017.06-2018.05               </w:t>
                      </w:r>
                      <w:r w:rsidR="006808CE">
                        <w:rPr>
                          <w:rFonts w:ascii="微软雅黑" w:eastAsia="微软雅黑" w:hAnsi="微软雅黑" w:cstheme="minorBidi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="00D8478A">
                        <w:rPr>
                          <w:rFonts w:ascii="微软雅黑" w:eastAsia="微软雅黑" w:hAnsi="微软雅黑" w:cstheme="minorBidi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  <w:t>北京科蓝软件系统股份有限公司</w:t>
                      </w:r>
                      <w:r w:rsidR="006808C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  <w:t xml:space="preserve">     岗位：web前端</w:t>
                      </w:r>
                    </w:p>
                    <w:p w:rsidR="006B1969" w:rsidRPr="00DC33D4" w:rsidRDefault="00637A01">
                      <w:pPr>
                        <w:pStyle w:val="a3"/>
                        <w:spacing w:before="0" w:beforeAutospacing="0" w:after="120" w:afterAutospacing="0" w:line="360" w:lineRule="exact"/>
                        <w:rPr>
                          <w:sz w:val="28"/>
                          <w:szCs w:val="28"/>
                        </w:rPr>
                      </w:pPr>
                      <w:r w:rsidRPr="00DC33D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8"/>
                          <w:szCs w:val="28"/>
                        </w:rPr>
                        <w:t xml:space="preserve">工作描述： </w:t>
                      </w:r>
                    </w:p>
                    <w:p w:rsidR="006B1969" w:rsidRDefault="00637A0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1</w:t>
                      </w:r>
                      <w:r w:rsidR="00CC6789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、根据UI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提供的原型进行移动端以及web端页面的开发（</w:t>
                      </w:r>
                      <w:r>
                        <w:rPr>
                          <w:rFonts w:asciiTheme="majorEastAsia" w:eastAsiaTheme="majorEastAsia" w:hAnsiTheme="majorEastAsia" w:cstheme="majorEastAsia" w:hint="eastAsia"/>
                          <w:color w:val="61687C"/>
                          <w:sz w:val="21"/>
                          <w:szCs w:val="21"/>
                          <w:shd w:val="clear" w:color="auto" w:fill="FFFFFF"/>
                        </w:rPr>
                        <w:t>开发了灵动金，即时予，账单分期等14个功能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）。</w:t>
                      </w:r>
                    </w:p>
                    <w:p w:rsidR="006B1969" w:rsidRDefault="00637A0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2、和后台确定数据的结构以及联调接口。</w:t>
                      </w:r>
                    </w:p>
                    <w:p w:rsidR="006B1969" w:rsidRDefault="00637A0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3、和客户沟通确定原型。</w:t>
                      </w:r>
                    </w:p>
                    <w:p w:rsidR="006B1969" w:rsidRPr="00DC33D4" w:rsidRDefault="00637A0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75ABA1"/>
                          <w:kern w:val="24"/>
                          <w:sz w:val="28"/>
                          <w:szCs w:val="28"/>
                        </w:rPr>
                      </w:pPr>
                      <w:r w:rsidRPr="00DC33D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8"/>
                          <w:szCs w:val="28"/>
                        </w:rPr>
                        <w:t>项目经历：</w:t>
                      </w:r>
                    </w:p>
                    <w:p w:rsidR="00D85AAB" w:rsidRPr="009F589E" w:rsidRDefault="00471EB8" w:rsidP="00471EB8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Theme="majorEastAsia" w:eastAsiaTheme="majorEastAsia" w:hAnsiTheme="majorEastAsia"/>
                          <w:sz w:val="21"/>
                          <w:szCs w:val="21"/>
                        </w:rPr>
                      </w:pPr>
                      <w:r w:rsidRPr="009F589E">
                        <w:rPr>
                          <w:rFonts w:asciiTheme="majorEastAsia" w:eastAsiaTheme="majorEastAsia" w:hAnsiTheme="majorEastAsia"/>
                          <w:sz w:val="21"/>
                          <w:szCs w:val="21"/>
                        </w:rPr>
                        <w:t>1</w:t>
                      </w:r>
                      <w:r w:rsidRPr="009F589E">
                        <w:rPr>
                          <w:rFonts w:asciiTheme="majorEastAsia" w:eastAsiaTheme="majorEastAsia" w:hAnsiTheme="majorEastAsia" w:hint="eastAsia"/>
                          <w:sz w:val="21"/>
                          <w:szCs w:val="21"/>
                        </w:rPr>
                        <w:t>、</w:t>
                      </w:r>
                      <w:r w:rsidR="00D85AAB" w:rsidRPr="009F589E">
                        <w:rPr>
                          <w:rFonts w:asciiTheme="majorEastAsia" w:eastAsiaTheme="majorEastAsia" w:hAnsiTheme="majorEastAsia" w:hint="eastAsia"/>
                          <w:sz w:val="21"/>
                          <w:szCs w:val="21"/>
                        </w:rPr>
                        <w:t>项目</w:t>
                      </w:r>
                      <w:r w:rsidR="00D85AAB" w:rsidRPr="009F589E">
                        <w:rPr>
                          <w:rFonts w:asciiTheme="majorEastAsia" w:eastAsiaTheme="majorEastAsia" w:hAnsiTheme="majorEastAsia"/>
                          <w:sz w:val="21"/>
                          <w:szCs w:val="21"/>
                        </w:rPr>
                        <w:t>名称：</w:t>
                      </w:r>
                      <w:r w:rsidR="00D85AAB" w:rsidRPr="009F589E">
                        <w:rPr>
                          <w:rFonts w:asciiTheme="majorEastAsia" w:eastAsiaTheme="majorEastAsia" w:hAnsiTheme="majorEastAsia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北京银行信用卡3.0app</w:t>
                      </w:r>
                    </w:p>
                    <w:p w:rsidR="00D85AAB" w:rsidRPr="009F589E" w:rsidRDefault="00D85AAB" w:rsidP="00D85AAB">
                      <w:pPr>
                        <w:pStyle w:val="a3"/>
                        <w:spacing w:before="0" w:beforeAutospacing="0" w:after="0" w:afterAutospacing="0" w:line="360" w:lineRule="exact"/>
                        <w:ind w:left="360"/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F589E">
                        <w:rPr>
                          <w:rFonts w:asciiTheme="majorEastAsia" w:eastAsiaTheme="majorEastAsia" w:hAnsiTheme="majorEastAsia" w:hint="eastAsia"/>
                          <w:sz w:val="21"/>
                          <w:szCs w:val="21"/>
                        </w:rPr>
                        <w:t>项目</w:t>
                      </w:r>
                      <w:r w:rsidRPr="009F589E">
                        <w:rPr>
                          <w:rFonts w:asciiTheme="majorEastAsia" w:eastAsiaTheme="majorEastAsia" w:hAnsiTheme="majorEastAsia"/>
                          <w:sz w:val="21"/>
                          <w:szCs w:val="21"/>
                        </w:rPr>
                        <w:t>介绍：</w:t>
                      </w:r>
                      <w:r w:rsidR="00637A01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a.</w:t>
                      </w:r>
                      <w:r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使用Angular</w:t>
                      </w:r>
                      <w:r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和</w:t>
                      </w:r>
                      <w:r w:rsidR="00241210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bootstrap</w:t>
                      </w:r>
                      <w:r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搭建</w:t>
                      </w:r>
                      <w:r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前端框架；</w:t>
                      </w:r>
                    </w:p>
                    <w:p w:rsidR="00637A01" w:rsidRPr="009F589E" w:rsidRDefault="00637A01" w:rsidP="00D85AAB">
                      <w:pPr>
                        <w:pStyle w:val="a3"/>
                        <w:spacing w:before="0" w:beforeAutospacing="0" w:after="0" w:afterAutospacing="0" w:line="360" w:lineRule="exact"/>
                        <w:ind w:left="360"/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</w:rPr>
                      </w:pPr>
                      <w:r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b.</w:t>
                      </w:r>
                      <w:r w:rsidR="00D85AAB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使用$http实现数据的异步交互功能</w:t>
                      </w:r>
                      <w:r w:rsidR="00D85AAB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，</w:t>
                      </w:r>
                      <w:r w:rsidR="00D85AAB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使用JSON</w:t>
                      </w:r>
                      <w:r w:rsidR="00D85AAB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数据</w:t>
                      </w:r>
                      <w:r w:rsidR="00D85AAB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格式处理数据；</w:t>
                      </w:r>
                    </w:p>
                    <w:p w:rsidR="00637A01" w:rsidRPr="009F589E" w:rsidRDefault="00637A01" w:rsidP="00D85AAB">
                      <w:pPr>
                        <w:pStyle w:val="a3"/>
                        <w:spacing w:before="0" w:beforeAutospacing="0" w:after="0" w:afterAutospacing="0" w:line="360" w:lineRule="exact"/>
                        <w:ind w:left="360"/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</w:rPr>
                      </w:pPr>
                      <w:r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</w:rPr>
                        <w:t>c.</w:t>
                      </w:r>
                      <w:r w:rsidR="00D85AAB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通过HTML、CSS</w:t>
                      </w:r>
                      <w:r w:rsidR="00D85AAB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、</w:t>
                      </w:r>
                      <w:r w:rsidR="00D85AAB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js来实现页面样式布局和DOM操作；</w:t>
                      </w:r>
                    </w:p>
                    <w:p w:rsidR="006B1969" w:rsidRPr="009F589E" w:rsidRDefault="00637A01" w:rsidP="00D85AAB">
                      <w:pPr>
                        <w:pStyle w:val="a3"/>
                        <w:spacing w:before="0" w:beforeAutospacing="0" w:after="0" w:afterAutospacing="0" w:line="360" w:lineRule="exact"/>
                        <w:ind w:left="360"/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</w:rPr>
                        <w:t>d.</w:t>
                      </w:r>
                      <w:r w:rsidR="00D85AAB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主要实现功能：</w:t>
                      </w:r>
                      <w:r w:rsidR="00D85AAB" w:rsidRPr="009F589E">
                        <w:rPr>
                          <w:rFonts w:asciiTheme="majorEastAsia" w:eastAsiaTheme="majorEastAsia" w:hAnsiTheme="majorEastAsia" w:cstheme="majorEastAsia" w:hint="eastAsia"/>
                          <w:color w:val="61687C"/>
                          <w:sz w:val="21"/>
                          <w:szCs w:val="21"/>
                          <w:shd w:val="clear" w:color="auto" w:fill="FFFFFF"/>
                        </w:rPr>
                        <w:t>灵动金、即时予、账单分期、卡片</w:t>
                      </w:r>
                      <w:r w:rsidR="00D85AAB" w:rsidRPr="009F589E">
                        <w:rPr>
                          <w:rFonts w:asciiTheme="majorEastAsia" w:eastAsiaTheme="majorEastAsia" w:hAnsiTheme="majorEastAsia" w:cstheme="majorEastAsia"/>
                          <w:color w:val="61687C"/>
                          <w:sz w:val="21"/>
                          <w:szCs w:val="21"/>
                          <w:shd w:val="clear" w:color="auto" w:fill="FFFFFF"/>
                        </w:rPr>
                        <w:t>申请、卡片查询</w:t>
                      </w:r>
                      <w:r w:rsidR="00D85AAB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等</w:t>
                      </w:r>
                      <w:r w:rsidR="00D85AAB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功能</w:t>
                      </w:r>
                      <w:r w:rsidR="00D85AAB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:rsidR="006B1969" w:rsidRDefault="00637A01">
                      <w:pPr>
                        <w:pStyle w:val="a3"/>
                        <w:spacing w:before="0" w:beforeAutospacing="0" w:after="12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  <w:t>2018.06-2020.08</w:t>
                      </w:r>
                      <w:r w:rsidR="006808C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  <w:t xml:space="preserve">             </w:t>
                      </w:r>
                      <w:r w:rsidR="006808CE">
                        <w:rPr>
                          <w:rFonts w:ascii="微软雅黑" w:eastAsia="微软雅黑" w:hAnsi="微软雅黑" w:cstheme="minorBidi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  <w:t xml:space="preserve">北京联众信安科技有限公司                </w:t>
                      </w:r>
                      <w:r w:rsidR="006808C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  <w:t>岗位：web前端</w:t>
                      </w:r>
                    </w:p>
                    <w:p w:rsidR="006B1969" w:rsidRPr="00DC33D4" w:rsidRDefault="00637A01">
                      <w:pPr>
                        <w:pStyle w:val="a3"/>
                        <w:spacing w:before="0" w:beforeAutospacing="0" w:after="12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75ABA1"/>
                          <w:kern w:val="24"/>
                          <w:sz w:val="28"/>
                          <w:szCs w:val="28"/>
                        </w:rPr>
                      </w:pPr>
                      <w:r w:rsidRPr="00DC33D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8"/>
                          <w:szCs w:val="28"/>
                        </w:rPr>
                        <w:t xml:space="preserve">工作描述： </w:t>
                      </w:r>
                    </w:p>
                    <w:p w:rsidR="006B1969" w:rsidRPr="009F589E" w:rsidRDefault="00637A0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color w:val="75ABA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1</w:t>
                      </w:r>
                      <w:r w:rsidRPr="009F589E">
                        <w:rPr>
                          <w:rFonts w:asciiTheme="majorEastAsia" w:eastAsiaTheme="majorEastAsia" w:hAnsiTheme="majorEastAsia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、同用户沟通确认需求文档。</w:t>
                      </w:r>
                    </w:p>
                    <w:p w:rsidR="006B1969" w:rsidRPr="009F589E" w:rsidRDefault="00637A0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Theme="majorEastAsia" w:eastAsiaTheme="majorEastAsia" w:hAnsi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 w:rsidRPr="009F589E">
                        <w:rPr>
                          <w:rFonts w:asciiTheme="majorEastAsia" w:eastAsiaTheme="majorEastAsia" w:hAnsiTheme="majorEastAsia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2、根据需求文档，同UI一起完成前端的原型。并评估功能是否能够实现</w:t>
                      </w:r>
                      <w:r w:rsidR="007709BA" w:rsidRPr="009F589E">
                        <w:rPr>
                          <w:rFonts w:asciiTheme="majorEastAsia" w:eastAsiaTheme="majorEastAsia" w:hAnsiTheme="majorEastAsia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以及</w:t>
                      </w:r>
                      <w:r w:rsidR="007709BA" w:rsidRPr="009F589E">
                        <w:rPr>
                          <w:rFonts w:asciiTheme="majorEastAsia" w:eastAsiaTheme="majorEastAsia" w:hAnsi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所需的开发时间</w:t>
                      </w:r>
                      <w:r w:rsidRPr="009F589E">
                        <w:rPr>
                          <w:rFonts w:asciiTheme="majorEastAsia" w:eastAsiaTheme="majorEastAsia" w:hAnsiTheme="majorEastAsia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6B1969" w:rsidRPr="009F589E" w:rsidRDefault="00637A0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Theme="majorEastAsia" w:eastAsiaTheme="majorEastAsia" w:hAnsi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 w:rsidRPr="009F589E">
                        <w:rPr>
                          <w:rFonts w:asciiTheme="majorEastAsia" w:eastAsiaTheme="majorEastAsia" w:hAnsiTheme="majorEastAsia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3、</w:t>
                      </w:r>
                      <w:r w:rsidR="008C40BC" w:rsidRPr="009F589E">
                        <w:rPr>
                          <w:rFonts w:asciiTheme="majorEastAsia" w:eastAsiaTheme="majorEastAsia" w:hAnsiTheme="majorEastAsia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根据原型搭建</w:t>
                      </w:r>
                      <w:r w:rsidRPr="009F589E">
                        <w:rPr>
                          <w:rFonts w:asciiTheme="majorEastAsia" w:eastAsiaTheme="majorEastAsia" w:hAnsiTheme="majorEastAsia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前端页面、封装公共样式、公共方法、简化代码、封装公共组件</w:t>
                      </w:r>
                      <w:r w:rsidR="004734A7" w:rsidRPr="009F589E">
                        <w:rPr>
                          <w:rFonts w:asciiTheme="majorEastAsia" w:eastAsiaTheme="majorEastAsia" w:hAnsiTheme="majorEastAsia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、</w:t>
                      </w:r>
                      <w:r w:rsidR="004734A7" w:rsidRPr="009F589E">
                        <w:rPr>
                          <w:rFonts w:asciiTheme="majorEastAsia" w:eastAsiaTheme="majorEastAsia" w:hAnsi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开发各任务模块</w:t>
                      </w:r>
                      <w:r w:rsidRPr="009F589E">
                        <w:rPr>
                          <w:rFonts w:asciiTheme="majorEastAsia" w:eastAsiaTheme="majorEastAsia" w:hAnsiTheme="majorEastAsia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6B1969" w:rsidRPr="009F589E" w:rsidRDefault="00637A0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Theme="majorEastAsia" w:eastAsiaTheme="majorEastAsia" w:hAnsi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 w:rsidRPr="009F589E">
                        <w:rPr>
                          <w:rFonts w:asciiTheme="majorEastAsia" w:eastAsiaTheme="majorEastAsia" w:hAnsiTheme="majorEastAsia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4、和后台同事确定</w:t>
                      </w:r>
                      <w:r w:rsidR="00FA1E2B" w:rsidRPr="009F589E">
                        <w:rPr>
                          <w:rFonts w:asciiTheme="majorEastAsia" w:eastAsiaTheme="majorEastAsia" w:hAnsiTheme="majorEastAsia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前端</w:t>
                      </w:r>
                      <w:r w:rsidR="00FA1E2B" w:rsidRPr="009F589E">
                        <w:rPr>
                          <w:rFonts w:asciiTheme="majorEastAsia" w:eastAsiaTheme="majorEastAsia" w:hAnsi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展示所需要的</w:t>
                      </w:r>
                      <w:r w:rsidR="00FA1E2B" w:rsidRPr="009F589E">
                        <w:rPr>
                          <w:rFonts w:asciiTheme="majorEastAsia" w:eastAsiaTheme="majorEastAsia" w:hAnsiTheme="majorEastAsia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数据结构并完成</w:t>
                      </w:r>
                      <w:r w:rsidR="00FA1E2B" w:rsidRPr="009F589E">
                        <w:rPr>
                          <w:rFonts w:asciiTheme="majorEastAsia" w:eastAsiaTheme="majorEastAsia" w:hAnsi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接口的联调</w:t>
                      </w:r>
                      <w:r w:rsidRPr="009F589E">
                        <w:rPr>
                          <w:rFonts w:asciiTheme="majorEastAsia" w:eastAsiaTheme="majorEastAsia" w:hAnsiTheme="majorEastAsia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6B1969" w:rsidRPr="009F589E" w:rsidRDefault="00637A0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Theme="majorEastAsia" w:eastAsiaTheme="majorEastAsia" w:hAnsi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 w:rsidRPr="009F589E">
                        <w:rPr>
                          <w:rFonts w:asciiTheme="majorEastAsia" w:eastAsiaTheme="majorEastAsia" w:hAnsiTheme="majorEastAsia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5、完成交互文档编写、操作手册以及项目打包部署上线。</w:t>
                      </w:r>
                    </w:p>
                    <w:p w:rsidR="006B1969" w:rsidRPr="00DC33D4" w:rsidRDefault="00637A0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75ABA1"/>
                          <w:kern w:val="24"/>
                          <w:sz w:val="28"/>
                          <w:szCs w:val="28"/>
                        </w:rPr>
                      </w:pPr>
                      <w:r w:rsidRPr="00DC33D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8"/>
                          <w:szCs w:val="28"/>
                        </w:rPr>
                        <w:t>项目经历：</w:t>
                      </w:r>
                    </w:p>
                    <w:p w:rsidR="006B1969" w:rsidRPr="009F589E" w:rsidRDefault="00B11CEC" w:rsidP="00033BE7">
                      <w:pPr>
                        <w:pStyle w:val="a3"/>
                        <w:numPr>
                          <w:ilvl w:val="0"/>
                          <w:numId w:val="7"/>
                        </w:numPr>
                        <w:spacing w:before="0" w:beforeAutospacing="0" w:after="0" w:afterAutospacing="0" w:line="360" w:lineRule="exact"/>
                        <w:rPr>
                          <w:rFonts w:asciiTheme="majorEastAsia" w:eastAsiaTheme="majorEastAsia" w:hAnsiTheme="majorEastAsia"/>
                          <w:sz w:val="21"/>
                          <w:szCs w:val="21"/>
                        </w:rPr>
                      </w:pPr>
                      <w:r w:rsidRPr="009F589E">
                        <w:rPr>
                          <w:rFonts w:asciiTheme="majorEastAsia" w:eastAsiaTheme="majorEastAsia" w:hAnsiTheme="majorEastAsia" w:hint="eastAsia"/>
                          <w:sz w:val="21"/>
                          <w:szCs w:val="21"/>
                        </w:rPr>
                        <w:t>项目</w:t>
                      </w:r>
                      <w:r w:rsidRPr="009F589E">
                        <w:rPr>
                          <w:rFonts w:asciiTheme="majorEastAsia" w:eastAsiaTheme="majorEastAsia" w:hAnsiTheme="majorEastAsia"/>
                          <w:sz w:val="21"/>
                          <w:szCs w:val="21"/>
                        </w:rPr>
                        <w:t>名称：</w:t>
                      </w:r>
                      <w:r w:rsidR="00BD6561" w:rsidRPr="009F589E">
                        <w:rPr>
                          <w:rFonts w:asciiTheme="majorEastAsia" w:eastAsiaTheme="majorEastAsia" w:hAnsiTheme="majorEastAsia" w:hint="eastAsia"/>
                          <w:sz w:val="21"/>
                          <w:szCs w:val="21"/>
                        </w:rPr>
                        <w:t>Lnk</w:t>
                      </w:r>
                      <w:r w:rsidR="00BD6561" w:rsidRPr="009F589E">
                        <w:rPr>
                          <w:rFonts w:asciiTheme="majorEastAsia" w:eastAsiaTheme="majorEastAsia" w:hAnsiTheme="majorEastAsia"/>
                          <w:sz w:val="21"/>
                          <w:szCs w:val="21"/>
                        </w:rPr>
                        <w:t>Sign</w:t>
                      </w:r>
                      <w:r w:rsidR="00BD6561" w:rsidRPr="009F589E">
                        <w:rPr>
                          <w:rFonts w:asciiTheme="majorEastAsia" w:eastAsiaTheme="majorEastAsia" w:hAnsiTheme="majorEastAsia" w:hint="eastAsia"/>
                          <w:sz w:val="21"/>
                          <w:szCs w:val="21"/>
                        </w:rPr>
                        <w:t>随手签</w:t>
                      </w:r>
                    </w:p>
                    <w:p w:rsidR="00637A01" w:rsidRPr="009F589E" w:rsidRDefault="004F1556" w:rsidP="00637A01">
                      <w:pPr>
                        <w:pStyle w:val="a3"/>
                        <w:spacing w:before="0" w:beforeAutospacing="0" w:after="0" w:afterAutospacing="0" w:line="360" w:lineRule="exact"/>
                        <w:ind w:left="360"/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F589E">
                        <w:rPr>
                          <w:rFonts w:asciiTheme="majorEastAsia" w:eastAsiaTheme="majorEastAsia" w:hAnsiTheme="majorEastAsia" w:hint="eastAsia"/>
                          <w:sz w:val="21"/>
                          <w:szCs w:val="21"/>
                        </w:rPr>
                        <w:t>项目</w:t>
                      </w:r>
                      <w:r w:rsidRPr="009F589E">
                        <w:rPr>
                          <w:rFonts w:asciiTheme="majorEastAsia" w:eastAsiaTheme="majorEastAsia" w:hAnsiTheme="majorEastAsia"/>
                          <w:sz w:val="21"/>
                          <w:szCs w:val="21"/>
                        </w:rPr>
                        <w:t>介绍：</w:t>
                      </w:r>
                      <w:r w:rsidR="00637A01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a.</w:t>
                      </w:r>
                      <w:r w:rsidR="001C3C18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使用Vue</w:t>
                      </w:r>
                      <w:r w:rsidR="001C3C18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、</w:t>
                      </w:r>
                      <w:r w:rsidR="001C3C18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Vuex</w:t>
                      </w:r>
                      <w:r w:rsidR="001C3C18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、</w:t>
                      </w:r>
                      <w:r w:rsidR="001C3C18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Router</w:t>
                      </w:r>
                      <w:r w:rsidR="001C3C18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和</w:t>
                      </w:r>
                      <w:r w:rsidR="001C3C18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elementUI</w:t>
                      </w:r>
                      <w:r w:rsidR="001C3C18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搭建</w:t>
                      </w:r>
                      <w:r w:rsidR="001C3C18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前端框架；</w:t>
                      </w:r>
                    </w:p>
                    <w:p w:rsidR="00637A01" w:rsidRPr="009F589E" w:rsidRDefault="00637A01" w:rsidP="00637A01">
                      <w:pPr>
                        <w:pStyle w:val="a3"/>
                        <w:spacing w:before="0" w:beforeAutospacing="0" w:after="0" w:afterAutospacing="0" w:line="360" w:lineRule="exact"/>
                        <w:ind w:left="360"/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</w:rPr>
                      </w:pPr>
                      <w:r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b.</w:t>
                      </w:r>
                      <w:r w:rsidR="001C3C18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使用axios实现数据的异步交互功能</w:t>
                      </w:r>
                      <w:r w:rsidR="001C3C18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，</w:t>
                      </w:r>
                      <w:r w:rsidR="001C3C18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使用JSON</w:t>
                      </w:r>
                      <w:r w:rsidR="001C3C18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数据</w:t>
                      </w:r>
                      <w:r w:rsidR="001C3C18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格式处理数据；</w:t>
                      </w:r>
                    </w:p>
                    <w:p w:rsidR="00637A01" w:rsidRPr="009F589E" w:rsidRDefault="00637A01" w:rsidP="00637A01">
                      <w:pPr>
                        <w:pStyle w:val="a3"/>
                        <w:spacing w:before="0" w:beforeAutospacing="0" w:after="0" w:afterAutospacing="0" w:line="360" w:lineRule="exact"/>
                        <w:ind w:left="360"/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</w:rPr>
                      </w:pPr>
                      <w:r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</w:rPr>
                        <w:t>c</w:t>
                      </w:r>
                      <w:r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</w:rPr>
                        <w:t>.</w:t>
                      </w:r>
                      <w:r w:rsidR="001C3C18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通过HTML、CSS</w:t>
                      </w:r>
                      <w:r w:rsidR="001C3C18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、</w:t>
                      </w:r>
                      <w:r w:rsidR="001C3C18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CSS3、less来实现页面样式布局和DOM操作；</w:t>
                      </w:r>
                    </w:p>
                    <w:p w:rsidR="004F1556" w:rsidRPr="009F589E" w:rsidRDefault="00637A01" w:rsidP="00637A01">
                      <w:pPr>
                        <w:pStyle w:val="a3"/>
                        <w:spacing w:before="0" w:beforeAutospacing="0" w:after="0" w:afterAutospacing="0" w:line="360" w:lineRule="exact"/>
                        <w:ind w:left="360"/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</w:rPr>
                        <w:t>d.</w:t>
                      </w:r>
                      <w:r w:rsidR="00103660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主要实现功能：</w:t>
                      </w:r>
                      <w:r w:rsidR="001C3C18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登录注册、</w:t>
                      </w:r>
                      <w:r w:rsidR="00103660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电子签名</w:t>
                      </w:r>
                      <w:r w:rsidR="001C3C18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、</w:t>
                      </w:r>
                      <w:r w:rsidR="00103660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文件</w:t>
                      </w:r>
                      <w:r w:rsidR="00103660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管理、</w:t>
                      </w:r>
                      <w:r w:rsidR="00103660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权限</w:t>
                      </w:r>
                      <w:r w:rsidR="00103660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管理</w:t>
                      </w:r>
                      <w:r w:rsidR="001C3C18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、</w:t>
                      </w:r>
                      <w:r w:rsidR="00103660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审核</w:t>
                      </w:r>
                      <w:r w:rsidR="00103660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功能、扫码登录、webSocket消息推送、</w:t>
                      </w:r>
                      <w:r w:rsidR="001C3C18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企业文化墙展示</w:t>
                      </w:r>
                      <w:r w:rsidR="00117463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等</w:t>
                      </w:r>
                      <w:r w:rsidR="00117463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功能</w:t>
                      </w:r>
                      <w:r w:rsidR="001C3C18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:rsidR="0084667A" w:rsidRDefault="003D3795" w:rsidP="003D379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2、项目</w:t>
                      </w:r>
                      <w:r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名称</w:t>
                      </w:r>
                      <w:r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：唐山</w:t>
                      </w:r>
                      <w:r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电商跨境服务平台、</w:t>
                      </w:r>
                      <w:r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天竺</w:t>
                      </w:r>
                      <w:r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宏远跨境电商平台</w:t>
                      </w:r>
                      <w:r w:rsidR="00EE1E25"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、</w:t>
                      </w:r>
                      <w:r w:rsidR="00EE1E25" w:rsidRPr="009F589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火凤凰关务系统</w:t>
                      </w:r>
                    </w:p>
                    <w:p w:rsidR="00637A01" w:rsidRPr="009F589E" w:rsidRDefault="00637A01" w:rsidP="0084667A">
                      <w:pPr>
                        <w:pStyle w:val="a3"/>
                        <w:spacing w:before="0" w:beforeAutospacing="0" w:after="0" w:afterAutospacing="0" w:line="360" w:lineRule="exact"/>
                        <w:ind w:firstLineChars="200" w:firstLine="420"/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F589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项目介绍：</w:t>
                      </w:r>
                    </w:p>
                    <w:p w:rsidR="00637A01" w:rsidRPr="00637A01" w:rsidRDefault="00637A01" w:rsidP="003D379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color w:val="333333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/>
    <w:p w:rsidR="006B1969" w:rsidRDefault="006B1969">
      <w:pPr>
        <w:jc w:val="right"/>
      </w:pPr>
    </w:p>
    <w:p w:rsidR="006B1969" w:rsidRDefault="006B1969">
      <w:pPr>
        <w:jc w:val="right"/>
      </w:pPr>
    </w:p>
    <w:p w:rsidR="007D7AA3" w:rsidRDefault="007D7AA3" w:rsidP="00637A01">
      <w:pPr>
        <w:pStyle w:val="a3"/>
        <w:spacing w:before="0" w:beforeAutospacing="0" w:after="0" w:afterAutospacing="0" w:line="360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220980</wp:posOffset>
                </wp:positionV>
                <wp:extent cx="7114540" cy="10241280"/>
                <wp:effectExtent l="0" t="0" r="1016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4540" cy="10241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E9D9C" id="矩形 13" o:spid="_x0000_s1026" style="position:absolute;left:0;text-align:left;margin-left:18.75pt;margin-top:17.4pt;width:560.2pt;height:806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" filled="f" strokecolor="#bfbfbf" strokeweight="1pt"/>
            </w:pict>
          </mc:Fallback>
        </mc:AlternateContent>
      </w:r>
    </w:p>
    <w:p w:rsidR="00CC4D23" w:rsidRPr="009F589E" w:rsidRDefault="00CC4D23" w:rsidP="00CC4D23">
      <w:pPr>
        <w:pStyle w:val="a3"/>
        <w:spacing w:before="0" w:beforeAutospacing="0" w:after="0" w:afterAutospacing="0" w:line="360" w:lineRule="exact"/>
        <w:ind w:firstLineChars="450" w:firstLine="945"/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</w:pP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a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.使用Vue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、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Vuex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、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Router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和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elementUI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搭建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前端框架；</w:t>
      </w:r>
    </w:p>
    <w:p w:rsidR="00CC4D23" w:rsidRPr="009F589E" w:rsidRDefault="00CC4D23" w:rsidP="00CC4D23">
      <w:pPr>
        <w:pStyle w:val="a3"/>
        <w:spacing w:before="0" w:beforeAutospacing="0" w:after="0" w:afterAutospacing="0" w:line="360" w:lineRule="exact"/>
        <w:ind w:firstLineChars="450" w:firstLine="945"/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</w:pP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b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.使用axios实现数据的异步交互功能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，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使用JSON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数据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格式处理数据；</w:t>
      </w:r>
    </w:p>
    <w:p w:rsidR="00CC4D23" w:rsidRPr="009F589E" w:rsidRDefault="00637A01" w:rsidP="00CC4D23">
      <w:pPr>
        <w:pStyle w:val="a3"/>
        <w:spacing w:before="0" w:beforeAutospacing="0" w:after="0" w:afterAutospacing="0" w:line="360" w:lineRule="exact"/>
        <w:ind w:firstLineChars="450" w:firstLine="945"/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</w:pP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c</w:t>
      </w:r>
      <w:r w:rsidR="002864C3"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 xml:space="preserve">. </w:t>
      </w:r>
      <w:r w:rsidR="000B17F9"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使用swipe插件完成页面横条菜单的滑动、轮播图的效果</w:t>
      </w:r>
      <w:r w:rsidR="009C3584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;</w:t>
      </w:r>
    </w:p>
    <w:p w:rsidR="00CC4D23" w:rsidRPr="009F589E" w:rsidRDefault="00637A01" w:rsidP="00CC4D23">
      <w:pPr>
        <w:pStyle w:val="a3"/>
        <w:spacing w:before="0" w:beforeAutospacing="0" w:after="0" w:afterAutospacing="0" w:line="360" w:lineRule="exact"/>
        <w:ind w:firstLineChars="450" w:firstLine="945"/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</w:pP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d.</w:t>
      </w:r>
      <w:r w:rsidR="000B17F9"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使用页面图片延迟加载对页面请求数据进行提升，提供更好的用户体验</w:t>
      </w:r>
      <w:r w:rsidR="007626C8"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；</w:t>
      </w:r>
    </w:p>
    <w:p w:rsidR="00CC4D23" w:rsidRPr="009F589E" w:rsidRDefault="00637A01" w:rsidP="00CC4D23">
      <w:pPr>
        <w:pStyle w:val="a3"/>
        <w:spacing w:before="0" w:beforeAutospacing="0" w:after="0" w:afterAutospacing="0" w:line="360" w:lineRule="exact"/>
        <w:ind w:firstLineChars="450" w:firstLine="945"/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</w:pP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e.</w:t>
      </w:r>
      <w:r w:rsidR="000B17F9"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配合使用字体图标，减少对服务器的请求次数，提高效率；</w:t>
      </w:r>
    </w:p>
    <w:p w:rsidR="00CC4D23" w:rsidRPr="009F589E" w:rsidRDefault="00637A01" w:rsidP="00CC4D23">
      <w:pPr>
        <w:pStyle w:val="a3"/>
        <w:spacing w:before="0" w:beforeAutospacing="0" w:after="0" w:afterAutospacing="0" w:line="360" w:lineRule="exact"/>
        <w:ind w:firstLineChars="450" w:firstLine="945"/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</w:pP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f.</w:t>
      </w:r>
      <w:r w:rsidR="000B17F9"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使用百度地图API进行地理位置信息设置开发</w:t>
      </w:r>
      <w:r w:rsidR="007D7AA3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；</w:t>
      </w:r>
    </w:p>
    <w:p w:rsidR="00CC4D23" w:rsidRPr="009F589E" w:rsidRDefault="00637A01" w:rsidP="00CC4D23">
      <w:pPr>
        <w:pStyle w:val="a3"/>
        <w:spacing w:before="0" w:beforeAutospacing="0" w:after="0" w:afterAutospacing="0" w:line="360" w:lineRule="exact"/>
        <w:ind w:firstLineChars="450" w:firstLine="945"/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</w:pP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g.</w:t>
      </w:r>
      <w:r w:rsidR="000B17F9"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主要实现功能：登录注册、</w:t>
      </w:r>
      <w:r w:rsidR="00664974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业务申请</w:t>
      </w:r>
      <w:r w:rsidR="000B17F9"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、</w:t>
      </w:r>
      <w:r w:rsidR="00664974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业务查询</w:t>
      </w:r>
      <w:r w:rsidR="000B17F9"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、</w:t>
      </w:r>
      <w:r w:rsidR="00664974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基础数据</w:t>
      </w:r>
      <w:r w:rsidR="000B17F9"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管理、</w:t>
      </w:r>
      <w:r w:rsidR="00664974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模板设置</w:t>
      </w:r>
      <w:r w:rsidR="000B17F9"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、</w:t>
      </w:r>
      <w:r w:rsidR="00664974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账册</w:t>
      </w:r>
      <w:r w:rsidR="00664974"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管理</w:t>
      </w:r>
      <w:r w:rsidR="00901E34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、</w:t>
      </w:r>
      <w:r w:rsidR="00901E34"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商</w:t>
      </w:r>
    </w:p>
    <w:p w:rsidR="000B17F9" w:rsidRPr="009F589E" w:rsidRDefault="00901E34" w:rsidP="00CC4D23">
      <w:pPr>
        <w:pStyle w:val="a3"/>
        <w:spacing w:before="0" w:beforeAutospacing="0" w:after="0" w:afterAutospacing="0" w:line="360" w:lineRule="exact"/>
        <w:ind w:firstLineChars="450" w:firstLine="945"/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</w:pP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品入库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、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物流管理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、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单据统计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、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人员审核</w:t>
      </w:r>
      <w:r w:rsidR="00CA46EB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、单据申报</w:t>
      </w:r>
      <w:r w:rsidR="000B17F9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等</w:t>
      </w:r>
      <w:r w:rsidR="000B17F9"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功能</w:t>
      </w:r>
      <w:r w:rsidR="000B17F9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。</w:t>
      </w:r>
    </w:p>
    <w:p w:rsidR="00792044" w:rsidRPr="009F589E" w:rsidRDefault="00DD2A43">
      <w:pPr>
        <w:pStyle w:val="a3"/>
        <w:spacing w:before="0" w:beforeAutospacing="0" w:after="0" w:afterAutospacing="0" w:line="360" w:lineRule="exact"/>
        <w:rPr>
          <w:rFonts w:asciiTheme="majorEastAsia" w:eastAsiaTheme="majorEastAsia" w:hAnsiTheme="majorEastAsia" w:cstheme="minorBidi"/>
          <w:color w:val="545454"/>
          <w:kern w:val="24"/>
          <w:sz w:val="21"/>
          <w:szCs w:val="21"/>
        </w:rPr>
      </w:pPr>
      <w:r w:rsidRPr="009F589E">
        <w:rPr>
          <w:rFonts w:asciiTheme="majorEastAsia" w:eastAsiaTheme="majorEastAsia" w:hAnsiTheme="majorEastAsia" w:cstheme="minorBidi"/>
          <w:color w:val="545454"/>
          <w:kern w:val="24"/>
          <w:sz w:val="21"/>
          <w:szCs w:val="21"/>
        </w:rPr>
        <w:tab/>
        <w:t xml:space="preserve">   </w:t>
      </w:r>
      <w:r w:rsidR="00933244" w:rsidRPr="009F589E">
        <w:rPr>
          <w:rFonts w:asciiTheme="majorEastAsia" w:eastAsiaTheme="majorEastAsia" w:hAnsiTheme="majorEastAsia" w:cstheme="minorBidi"/>
          <w:color w:val="545454"/>
          <w:kern w:val="24"/>
          <w:sz w:val="21"/>
          <w:szCs w:val="21"/>
        </w:rPr>
        <w:t>3</w:t>
      </w:r>
      <w:r w:rsidR="00933244" w:rsidRPr="009F589E">
        <w:rPr>
          <w:rFonts w:asciiTheme="majorEastAsia" w:eastAsiaTheme="majorEastAsia" w:hAnsiTheme="majorEastAsia" w:cstheme="minorBidi" w:hint="eastAsia"/>
          <w:color w:val="545454"/>
          <w:kern w:val="24"/>
          <w:sz w:val="21"/>
          <w:szCs w:val="21"/>
        </w:rPr>
        <w:t>、项目名称：属地纳税人项目</w:t>
      </w:r>
      <w:r w:rsidR="00103C75" w:rsidRPr="009F589E">
        <w:rPr>
          <w:rFonts w:asciiTheme="majorEastAsia" w:eastAsiaTheme="majorEastAsia" w:hAnsiTheme="majorEastAsia" w:cstheme="minorBidi" w:hint="eastAsia"/>
          <w:color w:val="545454"/>
          <w:kern w:val="24"/>
          <w:sz w:val="21"/>
          <w:szCs w:val="21"/>
        </w:rPr>
        <w:t>、科园药品</w:t>
      </w:r>
      <w:r w:rsidR="007307DE" w:rsidRPr="009F589E">
        <w:rPr>
          <w:rFonts w:asciiTheme="majorEastAsia" w:eastAsiaTheme="majorEastAsia" w:hAnsiTheme="majorEastAsia" w:cstheme="minorBidi" w:hint="eastAsia"/>
          <w:color w:val="545454"/>
          <w:kern w:val="24"/>
          <w:sz w:val="21"/>
          <w:szCs w:val="21"/>
        </w:rPr>
        <w:t>、高检项目</w:t>
      </w:r>
    </w:p>
    <w:p w:rsidR="007D7AA3" w:rsidRPr="009F589E" w:rsidRDefault="00DD2A43">
      <w:pPr>
        <w:pStyle w:val="a3"/>
        <w:spacing w:before="0" w:beforeAutospacing="0" w:after="0" w:afterAutospacing="0" w:line="360" w:lineRule="exact"/>
        <w:rPr>
          <w:rFonts w:asciiTheme="majorEastAsia" w:eastAsiaTheme="majorEastAsia" w:hAnsiTheme="majorEastAsia" w:cstheme="minorBidi"/>
          <w:color w:val="545454"/>
          <w:kern w:val="24"/>
          <w:sz w:val="21"/>
          <w:szCs w:val="21"/>
        </w:rPr>
      </w:pPr>
      <w:r w:rsidRPr="009F589E">
        <w:rPr>
          <w:rFonts w:asciiTheme="majorEastAsia" w:eastAsiaTheme="majorEastAsia" w:hAnsiTheme="majorEastAsia" w:cstheme="minorBidi"/>
          <w:color w:val="545454"/>
          <w:kern w:val="24"/>
          <w:sz w:val="21"/>
          <w:szCs w:val="21"/>
        </w:rPr>
        <w:tab/>
      </w:r>
      <w:r w:rsidRPr="009F589E">
        <w:rPr>
          <w:rFonts w:asciiTheme="majorEastAsia" w:eastAsiaTheme="majorEastAsia" w:hAnsiTheme="majorEastAsia" w:cstheme="minorBidi"/>
          <w:color w:val="545454"/>
          <w:kern w:val="24"/>
          <w:sz w:val="21"/>
          <w:szCs w:val="21"/>
        </w:rPr>
        <w:tab/>
        <w:t xml:space="preserve">  </w:t>
      </w:r>
      <w:r w:rsidR="00933244" w:rsidRPr="009F589E">
        <w:rPr>
          <w:rFonts w:asciiTheme="majorEastAsia" w:eastAsiaTheme="majorEastAsia" w:hAnsiTheme="majorEastAsia" w:cstheme="minorBidi"/>
          <w:color w:val="545454"/>
          <w:kern w:val="24"/>
          <w:sz w:val="21"/>
          <w:szCs w:val="21"/>
        </w:rPr>
        <w:t>项目介绍</w:t>
      </w:r>
      <w:r w:rsidR="00933244" w:rsidRPr="009F589E">
        <w:rPr>
          <w:rFonts w:asciiTheme="majorEastAsia" w:eastAsiaTheme="majorEastAsia" w:hAnsiTheme="majorEastAsia" w:cstheme="minorBidi" w:hint="eastAsia"/>
          <w:color w:val="545454"/>
          <w:kern w:val="24"/>
          <w:sz w:val="21"/>
          <w:szCs w:val="21"/>
        </w:rPr>
        <w:t>：</w:t>
      </w:r>
    </w:p>
    <w:p w:rsidR="007D7AA3" w:rsidRPr="009F589E" w:rsidRDefault="00933244" w:rsidP="007D7AA3">
      <w:pPr>
        <w:pStyle w:val="a3"/>
        <w:numPr>
          <w:ilvl w:val="0"/>
          <w:numId w:val="5"/>
        </w:numPr>
        <w:spacing w:before="0" w:beforeAutospacing="0" w:after="0" w:afterAutospacing="0" w:line="360" w:lineRule="exact"/>
        <w:rPr>
          <w:rFonts w:asciiTheme="majorEastAsia" w:eastAsiaTheme="majorEastAsia" w:hAnsiTheme="majorEastAsia" w:cstheme="minorBidi"/>
          <w:color w:val="545454"/>
          <w:kern w:val="24"/>
          <w:sz w:val="21"/>
          <w:szCs w:val="21"/>
        </w:rPr>
      </w:pPr>
      <w:r w:rsidRPr="009F589E">
        <w:rPr>
          <w:rFonts w:asciiTheme="majorEastAsia" w:eastAsiaTheme="majorEastAsia" w:hAnsiTheme="majorEastAsia" w:cstheme="minorBidi" w:hint="eastAsia"/>
          <w:color w:val="545454"/>
          <w:kern w:val="24"/>
          <w:sz w:val="21"/>
          <w:szCs w:val="21"/>
        </w:rPr>
        <w:t>使用Angluar</w:t>
      </w:r>
      <w:r w:rsidRPr="009F589E">
        <w:rPr>
          <w:rFonts w:asciiTheme="majorEastAsia" w:eastAsiaTheme="majorEastAsia" w:hAnsiTheme="majorEastAsia" w:cstheme="minorBidi"/>
          <w:color w:val="545454"/>
          <w:kern w:val="24"/>
          <w:sz w:val="21"/>
          <w:szCs w:val="21"/>
        </w:rPr>
        <w:t>和elementUI搭建前端框架</w:t>
      </w:r>
      <w:r w:rsidR="007D7AA3" w:rsidRPr="009F589E">
        <w:rPr>
          <w:rFonts w:asciiTheme="majorEastAsia" w:eastAsiaTheme="majorEastAsia" w:hAnsiTheme="majorEastAsia" w:cstheme="minorBidi" w:hint="eastAsia"/>
          <w:color w:val="545454"/>
          <w:kern w:val="24"/>
          <w:sz w:val="21"/>
          <w:szCs w:val="21"/>
        </w:rPr>
        <w:t>;</w:t>
      </w:r>
    </w:p>
    <w:p w:rsidR="007D7AA3" w:rsidRPr="009F589E" w:rsidRDefault="009C3584" w:rsidP="007D7AA3">
      <w:pPr>
        <w:pStyle w:val="a3"/>
        <w:numPr>
          <w:ilvl w:val="0"/>
          <w:numId w:val="5"/>
        </w:numPr>
        <w:spacing w:before="0" w:beforeAutospacing="0" w:after="0" w:afterAutospacing="0" w:line="360" w:lineRule="exact"/>
        <w:rPr>
          <w:rFonts w:asciiTheme="majorEastAsia" w:eastAsiaTheme="majorEastAsia" w:hAnsiTheme="majorEastAsia" w:cstheme="minorBidi"/>
          <w:color w:val="545454"/>
          <w:kern w:val="24"/>
          <w:sz w:val="21"/>
          <w:szCs w:val="21"/>
        </w:rPr>
      </w:pP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使用</w:t>
      </w:r>
      <w:r w:rsidR="002864C3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$</w:t>
      </w:r>
      <w:r w:rsidR="002864C3"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http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实现数据的异步交互功能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，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使用JSON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数据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格式处理数据；</w:t>
      </w:r>
    </w:p>
    <w:p w:rsidR="004F08F8" w:rsidRPr="009F589E" w:rsidRDefault="009C3584" w:rsidP="007D7AA3">
      <w:pPr>
        <w:pStyle w:val="a3"/>
        <w:numPr>
          <w:ilvl w:val="0"/>
          <w:numId w:val="5"/>
        </w:numPr>
        <w:spacing w:before="0" w:beforeAutospacing="0" w:after="0" w:afterAutospacing="0" w:line="360" w:lineRule="exact"/>
        <w:rPr>
          <w:rFonts w:asciiTheme="majorEastAsia" w:eastAsiaTheme="majorEastAsia" w:hAnsiTheme="majorEastAsia" w:cstheme="minorBidi"/>
          <w:color w:val="545454"/>
          <w:kern w:val="24"/>
          <w:sz w:val="21"/>
          <w:szCs w:val="21"/>
        </w:rPr>
      </w:pP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主要实现功能：企业分析、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商品分析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、</w:t>
      </w:r>
      <w:r w:rsidR="004F08F8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税款分析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、</w:t>
      </w:r>
      <w:r w:rsidR="004F08F8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税收安全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、</w:t>
      </w:r>
      <w:r w:rsidR="004F08F8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税收风险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、</w:t>
      </w:r>
      <w:r w:rsidR="004F08F8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纳税服务、企业服务</w:t>
      </w:r>
    </w:p>
    <w:p w:rsidR="00792044" w:rsidRPr="009F589E" w:rsidRDefault="004F08F8" w:rsidP="004F08F8">
      <w:pPr>
        <w:pStyle w:val="a3"/>
        <w:spacing w:before="0" w:beforeAutospacing="0" w:after="0" w:afterAutospacing="0" w:line="360" w:lineRule="exact"/>
        <w:ind w:left="840" w:firstLineChars="150" w:firstLine="315"/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</w:pP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、预警分析、日志查询</w:t>
      </w:r>
      <w:r w:rsidR="007307DE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、文档生成</w:t>
      </w:r>
      <w:r w:rsidR="00C77C48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、药品规格检验、纳税人管理</w:t>
      </w:r>
      <w:r w:rsidR="009C3584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等</w:t>
      </w:r>
      <w:r w:rsidR="009C3584"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功能</w:t>
      </w:r>
      <w:r w:rsidR="009C3584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。</w:t>
      </w:r>
    </w:p>
    <w:p w:rsidR="004F08F8" w:rsidRPr="009F589E" w:rsidRDefault="004F08F8" w:rsidP="004F08F8">
      <w:pPr>
        <w:pStyle w:val="a3"/>
        <w:spacing w:before="0" w:beforeAutospacing="0" w:after="0" w:afterAutospacing="0" w:line="360" w:lineRule="exact"/>
        <w:ind w:firstLineChars="300" w:firstLine="630"/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</w:pP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4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、项目名称：海关大屏展示、公司内部大屏展示</w:t>
      </w:r>
      <w:r w:rsidR="008B1ABA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、erp关务系统</w:t>
      </w:r>
    </w:p>
    <w:p w:rsidR="007D7AA3" w:rsidRPr="009F589E" w:rsidRDefault="004F08F8" w:rsidP="004F08F8">
      <w:pPr>
        <w:pStyle w:val="a3"/>
        <w:spacing w:before="0" w:beforeAutospacing="0" w:after="0" w:afterAutospacing="0" w:line="360" w:lineRule="exact"/>
        <w:ind w:left="360" w:firstLineChars="300" w:firstLine="630"/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</w:pPr>
      <w:r w:rsidRPr="009F589E">
        <w:rPr>
          <w:rFonts w:asciiTheme="majorEastAsia" w:eastAsiaTheme="majorEastAsia" w:hAnsiTheme="majorEastAsia" w:hint="eastAsia"/>
          <w:sz w:val="21"/>
          <w:szCs w:val="21"/>
        </w:rPr>
        <w:t>项目</w:t>
      </w:r>
      <w:r w:rsidRPr="009F589E">
        <w:rPr>
          <w:rFonts w:asciiTheme="majorEastAsia" w:eastAsiaTheme="majorEastAsia" w:hAnsiTheme="majorEastAsia"/>
          <w:sz w:val="21"/>
          <w:szCs w:val="21"/>
        </w:rPr>
        <w:t>介绍：</w:t>
      </w:r>
    </w:p>
    <w:p w:rsidR="007D7AA3" w:rsidRPr="009F589E" w:rsidRDefault="004F08F8" w:rsidP="007D7AA3">
      <w:pPr>
        <w:pStyle w:val="a3"/>
        <w:numPr>
          <w:ilvl w:val="0"/>
          <w:numId w:val="6"/>
        </w:numPr>
        <w:spacing w:before="0" w:beforeAutospacing="0" w:after="0" w:afterAutospacing="0" w:line="360" w:lineRule="exact"/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</w:pP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使用Vue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、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Vuex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、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Router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和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elementUI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搭建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前端框架；</w:t>
      </w:r>
    </w:p>
    <w:p w:rsidR="007D7AA3" w:rsidRPr="009F589E" w:rsidRDefault="004F08F8" w:rsidP="007D7AA3">
      <w:pPr>
        <w:pStyle w:val="a3"/>
        <w:numPr>
          <w:ilvl w:val="0"/>
          <w:numId w:val="6"/>
        </w:numPr>
        <w:spacing w:before="0" w:beforeAutospacing="0" w:after="0" w:afterAutospacing="0" w:line="360" w:lineRule="exact"/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</w:pP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使用axios实现数据的异步交互功能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，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使用JSON</w:t>
      </w:r>
      <w:r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数据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格式处理数据；</w:t>
      </w:r>
    </w:p>
    <w:p w:rsidR="007D7AA3" w:rsidRPr="009F589E" w:rsidRDefault="004F08F8" w:rsidP="007D7AA3">
      <w:pPr>
        <w:pStyle w:val="a3"/>
        <w:numPr>
          <w:ilvl w:val="0"/>
          <w:numId w:val="6"/>
        </w:numPr>
        <w:spacing w:before="0" w:beforeAutospacing="0" w:after="0" w:afterAutospacing="0" w:line="360" w:lineRule="exact"/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</w:pP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使用 echarts库，实现数据的可视化，让用户可以更加直观地看到数据的变化。</w:t>
      </w:r>
    </w:p>
    <w:p w:rsidR="004F08F8" w:rsidRPr="009F589E" w:rsidRDefault="004F08F8" w:rsidP="007D7AA3">
      <w:pPr>
        <w:pStyle w:val="a3"/>
        <w:numPr>
          <w:ilvl w:val="0"/>
          <w:numId w:val="6"/>
        </w:numPr>
        <w:spacing w:before="0" w:beforeAutospacing="0" w:after="0" w:afterAutospacing="0" w:line="360" w:lineRule="exact"/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</w:pP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使用用HTML5和CSS3</w:t>
      </w:r>
      <w:r w:rsidR="00D819AB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、</w:t>
      </w:r>
      <w:r w:rsidR="00D819AB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sass</w:t>
      </w: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构建效果炫酷的移动端浏览器页面，能够使用 canvas 可以完成简单</w:t>
      </w:r>
    </w:p>
    <w:p w:rsidR="004F08F8" w:rsidRPr="00B23E8F" w:rsidRDefault="004F08F8" w:rsidP="00B23E8F">
      <w:pPr>
        <w:pStyle w:val="a3"/>
        <w:spacing w:before="0" w:beforeAutospacing="0" w:after="0" w:afterAutospacing="0" w:line="360" w:lineRule="exact"/>
        <w:ind w:firstLineChars="450" w:firstLine="945"/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</w:pPr>
      <w:r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的绘图，实现数据的可视化。</w:t>
      </w:r>
      <w:r w:rsidR="00B23E8F" w:rsidRPr="009F589E">
        <w:rPr>
          <w:rFonts w:asciiTheme="majorEastAsia" w:eastAsiaTheme="majorEastAsia" w:hAnsiTheme="majorEastAsia"/>
          <w:color w:val="333333"/>
          <w:sz w:val="21"/>
          <w:szCs w:val="21"/>
          <w:shd w:val="clear" w:color="auto" w:fill="FFFFFF"/>
        </w:rPr>
        <w:t>使用swipe插件完成页面横条菜单的滑动、轮播图的效果</w:t>
      </w:r>
      <w:r w:rsidR="00B23E8F" w:rsidRPr="009F589E">
        <w:rPr>
          <w:rFonts w:asciiTheme="majorEastAsia" w:eastAsiaTheme="majorEastAsia" w:hAnsiTheme="majorEastAsia" w:hint="eastAsia"/>
          <w:color w:val="333333"/>
          <w:sz w:val="21"/>
          <w:szCs w:val="21"/>
          <w:shd w:val="clear" w:color="auto" w:fill="FFFFFF"/>
        </w:rPr>
        <w:t>;</w:t>
      </w:r>
    </w:p>
    <w:p w:rsidR="006B1969" w:rsidRPr="004F08F8" w:rsidRDefault="004F08F8" w:rsidP="004F08F8">
      <w:pPr>
        <w:pStyle w:val="a3"/>
        <w:spacing w:before="0" w:beforeAutospacing="0" w:after="0" w:afterAutospacing="0" w:line="400" w:lineRule="exact"/>
        <w:ind w:left="420" w:firstLine="420"/>
        <w:rPr>
          <w:sz w:val="32"/>
          <w:szCs w:val="32"/>
        </w:rPr>
      </w:pPr>
      <w:r>
        <w:rPr>
          <w:rFonts w:ascii="微软雅黑" w:eastAsia="微软雅黑" w:hAnsi="微软雅黑" w:cstheme="minorBidi" w:hint="eastAsia"/>
          <w:b/>
          <w:bCs/>
          <w:color w:val="75ABA1"/>
          <w:kern w:val="24"/>
          <w:sz w:val="32"/>
          <w:szCs w:val="32"/>
        </w:rPr>
        <w:t>专业技能</w:t>
      </w:r>
    </w:p>
    <w:p w:rsidR="00711C98" w:rsidRDefault="00F22AE7" w:rsidP="004F08F8">
      <w:pPr>
        <w:tabs>
          <w:tab w:val="left" w:pos="1699"/>
        </w:tabs>
        <w:spacing w:line="400" w:lineRule="exact"/>
        <w:ind w:leftChars="400" w:left="840"/>
        <w:jc w:val="left"/>
        <w:rPr>
          <w:rFonts w:asciiTheme="majorEastAsia" w:eastAsiaTheme="majorEastAsia" w:hAnsiTheme="majorEastAsia"/>
          <w:color w:val="333333"/>
          <w:shd w:val="clear" w:color="auto" w:fill="FFFFFF"/>
        </w:rPr>
      </w:pPr>
      <w:r w:rsidRPr="00711C98">
        <w:rPr>
          <w:rFonts w:asciiTheme="majorEastAsia" w:eastAsiaTheme="majorEastAsia" w:hAnsiTheme="majorEastAsia"/>
          <w:color w:val="333333"/>
          <w:shd w:val="clear" w:color="auto" w:fill="FFFFFF"/>
        </w:rPr>
        <w:t>熟悉ES6</w:t>
      </w:r>
      <w:r w:rsidR="002100E4">
        <w:rPr>
          <w:rFonts w:asciiTheme="majorEastAsia" w:eastAsiaTheme="majorEastAsia" w:hAnsiTheme="majorEastAsia"/>
          <w:color w:val="333333"/>
          <w:shd w:val="clear" w:color="auto" w:fill="FFFFFF"/>
        </w:rPr>
        <w:t>新特性</w:t>
      </w:r>
      <w:r w:rsidR="002100E4">
        <w:rPr>
          <w:rFonts w:asciiTheme="majorEastAsia" w:eastAsiaTheme="majorEastAsia" w:hAnsiTheme="majorEastAsia" w:hint="eastAsia"/>
          <w:color w:val="333333"/>
          <w:shd w:val="clear" w:color="auto" w:fill="FFFFFF"/>
        </w:rPr>
        <w:t>、</w:t>
      </w:r>
      <w:r w:rsidRPr="00711C98">
        <w:rPr>
          <w:rFonts w:asciiTheme="majorEastAsia" w:eastAsiaTheme="majorEastAsia" w:hAnsiTheme="majorEastAsia"/>
          <w:color w:val="333333"/>
          <w:shd w:val="clear" w:color="auto" w:fill="FFFFFF"/>
        </w:rPr>
        <w:t>掌握webpack和gulp等打包工具。了解</w:t>
      </w:r>
      <w:r w:rsidR="00711C98">
        <w:rPr>
          <w:rFonts w:asciiTheme="majorEastAsia" w:eastAsiaTheme="majorEastAsia" w:hAnsiTheme="majorEastAsia"/>
          <w:color w:val="333333"/>
          <w:shd w:val="clear" w:color="auto" w:fill="FFFFFF"/>
        </w:rPr>
        <w:t>vue</w:t>
      </w:r>
      <w:r w:rsidRPr="00711C98">
        <w:rPr>
          <w:rFonts w:asciiTheme="majorEastAsia" w:eastAsiaTheme="majorEastAsia" w:hAnsiTheme="majorEastAsia"/>
          <w:color w:val="333333"/>
          <w:shd w:val="clear" w:color="auto" w:fill="FFFFFF"/>
        </w:rPr>
        <w:t xml:space="preserve">和 </w:t>
      </w:r>
      <w:r w:rsidR="002100E4">
        <w:rPr>
          <w:rFonts w:asciiTheme="majorEastAsia" w:eastAsiaTheme="majorEastAsia" w:hAnsiTheme="majorEastAsia"/>
          <w:color w:val="333333"/>
          <w:shd w:val="clear" w:color="auto" w:fill="FFFFFF"/>
        </w:rPr>
        <w:t>Angular</w:t>
      </w:r>
      <w:r w:rsidR="002100E4">
        <w:rPr>
          <w:rFonts w:asciiTheme="majorEastAsia" w:eastAsiaTheme="majorEastAsia" w:hAnsiTheme="majorEastAsia" w:hint="eastAsia"/>
          <w:color w:val="333333"/>
          <w:shd w:val="clear" w:color="auto" w:fill="FFFFFF"/>
        </w:rPr>
        <w:t>、</w:t>
      </w:r>
      <w:r w:rsidR="002100E4">
        <w:rPr>
          <w:rFonts w:asciiTheme="majorEastAsia" w:eastAsiaTheme="majorEastAsia" w:hAnsiTheme="majorEastAsia"/>
          <w:color w:val="333333"/>
          <w:shd w:val="clear" w:color="auto" w:fill="FFFFFF"/>
        </w:rPr>
        <w:t>react</w:t>
      </w:r>
      <w:r w:rsidRPr="00711C98">
        <w:rPr>
          <w:rFonts w:asciiTheme="majorEastAsia" w:eastAsiaTheme="majorEastAsia" w:hAnsiTheme="majorEastAsia"/>
          <w:color w:val="333333"/>
          <w:shd w:val="clear" w:color="auto" w:fill="FFFFFF"/>
        </w:rPr>
        <w:t>等主流框架进行项目开发。</w:t>
      </w:r>
      <w:r w:rsidRPr="00711C98">
        <w:rPr>
          <w:rFonts w:asciiTheme="majorEastAsia" w:eastAsiaTheme="majorEastAsia" w:hAnsiTheme="majorEastAsia"/>
          <w:color w:val="333333"/>
        </w:rPr>
        <w:br/>
      </w:r>
      <w:r w:rsidRPr="00711C98">
        <w:rPr>
          <w:rFonts w:asciiTheme="majorEastAsia" w:eastAsiaTheme="majorEastAsia" w:hAnsiTheme="majorEastAsia"/>
          <w:color w:val="333333"/>
          <w:shd w:val="clear" w:color="auto" w:fill="FFFFFF"/>
        </w:rPr>
        <w:t>熟悉</w:t>
      </w:r>
      <w:r w:rsidR="007C6081">
        <w:rPr>
          <w:rFonts w:asciiTheme="majorEastAsia" w:eastAsiaTheme="majorEastAsia" w:hAnsiTheme="majorEastAsia" w:hint="eastAsia"/>
          <w:color w:val="333333"/>
          <w:shd w:val="clear" w:color="auto" w:fill="FFFFFF"/>
        </w:rPr>
        <w:t>module</w:t>
      </w:r>
      <w:r w:rsidRPr="00711C98">
        <w:rPr>
          <w:rFonts w:asciiTheme="majorEastAsia" w:eastAsiaTheme="majorEastAsia" w:hAnsiTheme="majorEastAsia"/>
          <w:color w:val="333333"/>
          <w:shd w:val="clear" w:color="auto" w:fill="FFFFFF"/>
        </w:rPr>
        <w:t>模块化开发，了解MVC设计模式，熟悉</w:t>
      </w:r>
      <w:r w:rsidR="00711C98">
        <w:rPr>
          <w:rFonts w:asciiTheme="majorEastAsia" w:eastAsiaTheme="majorEastAsia" w:hAnsiTheme="majorEastAsia"/>
          <w:color w:val="333333"/>
          <w:shd w:val="clear" w:color="auto" w:fill="FFFFFF"/>
        </w:rPr>
        <w:t>Angular</w:t>
      </w:r>
      <w:r w:rsidRPr="00711C98">
        <w:rPr>
          <w:rFonts w:asciiTheme="majorEastAsia" w:eastAsiaTheme="majorEastAsia" w:hAnsiTheme="majorEastAsia"/>
          <w:color w:val="333333"/>
          <w:shd w:val="clear" w:color="auto" w:fill="FFFFFF"/>
        </w:rPr>
        <w:t>前端框架。熟练使用百度地图API进行地</w:t>
      </w:r>
    </w:p>
    <w:p w:rsidR="003906B3" w:rsidRDefault="00F22AE7" w:rsidP="004F08F8">
      <w:pPr>
        <w:tabs>
          <w:tab w:val="left" w:pos="1699"/>
        </w:tabs>
        <w:spacing w:line="400" w:lineRule="exact"/>
        <w:ind w:leftChars="400" w:left="840"/>
        <w:jc w:val="left"/>
        <w:rPr>
          <w:rFonts w:asciiTheme="majorEastAsia" w:eastAsiaTheme="majorEastAsia" w:hAnsiTheme="majorEastAsia"/>
          <w:color w:val="333333"/>
          <w:shd w:val="clear" w:color="auto" w:fill="FFFFFF"/>
        </w:rPr>
      </w:pPr>
      <w:r w:rsidRPr="00711C98">
        <w:rPr>
          <w:rFonts w:asciiTheme="majorEastAsia" w:eastAsiaTheme="majorEastAsia" w:hAnsiTheme="majorEastAsia"/>
          <w:color w:val="333333"/>
          <w:shd w:val="clear" w:color="auto" w:fill="FFFFFF"/>
        </w:rPr>
        <w:t>理位置信息设置开发。熟练掌握jQuery、</w:t>
      </w:r>
      <w:r w:rsidR="003906B3">
        <w:rPr>
          <w:rFonts w:asciiTheme="majorEastAsia" w:eastAsiaTheme="majorEastAsia" w:hAnsiTheme="majorEastAsia"/>
          <w:color w:val="333333"/>
          <w:shd w:val="clear" w:color="auto" w:fill="FFFFFF"/>
        </w:rPr>
        <w:t>elementUI</w:t>
      </w:r>
      <w:r w:rsidR="003906B3">
        <w:rPr>
          <w:rFonts w:asciiTheme="majorEastAsia" w:eastAsiaTheme="majorEastAsia" w:hAnsiTheme="majorEastAsia" w:hint="eastAsia"/>
          <w:color w:val="333333"/>
          <w:shd w:val="clear" w:color="auto" w:fill="FFFFFF"/>
        </w:rPr>
        <w:t>、</w:t>
      </w:r>
      <w:r w:rsidRPr="00711C98">
        <w:rPr>
          <w:rFonts w:asciiTheme="majorEastAsia" w:eastAsiaTheme="majorEastAsia" w:hAnsiTheme="majorEastAsia"/>
          <w:color w:val="333333"/>
          <w:shd w:val="clear" w:color="auto" w:fill="FFFFFF"/>
        </w:rPr>
        <w:t>layer、bootstrap、mcustomscrollbar、artTemplate</w:t>
      </w:r>
    </w:p>
    <w:p w:rsidR="003906B3" w:rsidRDefault="00F22AE7" w:rsidP="003906B3">
      <w:pPr>
        <w:tabs>
          <w:tab w:val="left" w:pos="1699"/>
        </w:tabs>
        <w:spacing w:line="400" w:lineRule="exact"/>
        <w:ind w:leftChars="400" w:left="840"/>
        <w:jc w:val="left"/>
        <w:rPr>
          <w:rFonts w:asciiTheme="majorEastAsia" w:eastAsiaTheme="majorEastAsia" w:hAnsiTheme="majorEastAsia"/>
          <w:color w:val="333333"/>
          <w:shd w:val="clear" w:color="auto" w:fill="FFFFFF"/>
        </w:rPr>
      </w:pPr>
      <w:r w:rsidRPr="00711C98">
        <w:rPr>
          <w:rFonts w:asciiTheme="majorEastAsia" w:eastAsiaTheme="majorEastAsia" w:hAnsiTheme="majorEastAsia"/>
          <w:color w:val="333333"/>
          <w:shd w:val="clear" w:color="auto" w:fill="FFFFFF"/>
        </w:rPr>
        <w:t>等插件和框架以提高项目开发效率。熟练使用Ajax做前后台数据交互，对Ajax跨域问题有较好的理解，熟练使用JSONP解决浏览器端常见的跨域请求问题，熟悉JSON数据格式。熟练使用 echarts库，实现数据的可视化，让</w:t>
      </w:r>
    </w:p>
    <w:p w:rsidR="003906B3" w:rsidRDefault="00F22AE7" w:rsidP="003906B3">
      <w:pPr>
        <w:tabs>
          <w:tab w:val="left" w:pos="1699"/>
        </w:tabs>
        <w:spacing w:line="400" w:lineRule="exact"/>
        <w:ind w:leftChars="400" w:left="840"/>
        <w:jc w:val="left"/>
        <w:rPr>
          <w:rFonts w:asciiTheme="majorEastAsia" w:eastAsiaTheme="majorEastAsia" w:hAnsiTheme="majorEastAsia"/>
          <w:color w:val="333333"/>
          <w:shd w:val="clear" w:color="auto" w:fill="FFFFFF"/>
        </w:rPr>
      </w:pPr>
      <w:r w:rsidRPr="00711C98">
        <w:rPr>
          <w:rFonts w:asciiTheme="majorEastAsia" w:eastAsiaTheme="majorEastAsia" w:hAnsiTheme="majorEastAsia"/>
          <w:color w:val="333333"/>
          <w:shd w:val="clear" w:color="auto" w:fill="FFFFFF"/>
        </w:rPr>
        <w:t>用户可以更加直观地看到数据的变化。熟练运用HTML5和CSS3构建效果炫酷的移动端浏览器页面，能够使用</w:t>
      </w:r>
    </w:p>
    <w:p w:rsidR="003906B3" w:rsidRDefault="00F22AE7" w:rsidP="003906B3">
      <w:pPr>
        <w:tabs>
          <w:tab w:val="left" w:pos="1699"/>
        </w:tabs>
        <w:spacing w:line="400" w:lineRule="exact"/>
        <w:ind w:leftChars="400" w:left="840"/>
        <w:jc w:val="left"/>
        <w:rPr>
          <w:rFonts w:asciiTheme="majorEastAsia" w:eastAsiaTheme="majorEastAsia" w:hAnsiTheme="majorEastAsia"/>
          <w:color w:val="333333"/>
          <w:shd w:val="clear" w:color="auto" w:fill="FFFFFF"/>
        </w:rPr>
      </w:pPr>
      <w:r w:rsidRPr="00711C98">
        <w:rPr>
          <w:rFonts w:asciiTheme="majorEastAsia" w:eastAsiaTheme="majorEastAsia" w:hAnsiTheme="majorEastAsia"/>
          <w:color w:val="333333"/>
          <w:shd w:val="clear" w:color="auto" w:fill="FFFFFF"/>
        </w:rPr>
        <w:t xml:space="preserve"> canvas 可以完成简单的绘图，实现数据的可视化。熟练掌握JavaScript，能写原生JS代码，具有面向对象的编程</w:t>
      </w:r>
    </w:p>
    <w:p w:rsidR="003906B3" w:rsidRDefault="00F22AE7" w:rsidP="003906B3">
      <w:pPr>
        <w:tabs>
          <w:tab w:val="left" w:pos="1699"/>
        </w:tabs>
        <w:spacing w:line="400" w:lineRule="exact"/>
        <w:ind w:leftChars="400" w:left="840"/>
        <w:jc w:val="left"/>
        <w:rPr>
          <w:rFonts w:asciiTheme="majorEastAsia" w:eastAsiaTheme="majorEastAsia" w:hAnsiTheme="majorEastAsia"/>
          <w:color w:val="333333"/>
          <w:shd w:val="clear" w:color="auto" w:fill="FFFFFF"/>
        </w:rPr>
      </w:pPr>
      <w:r w:rsidRPr="00711C98">
        <w:rPr>
          <w:rFonts w:asciiTheme="majorEastAsia" w:eastAsiaTheme="majorEastAsia" w:hAnsiTheme="majorEastAsia"/>
          <w:color w:val="333333"/>
          <w:shd w:val="clear" w:color="auto" w:fill="FFFFFF"/>
        </w:rPr>
        <w:t>思想，熟练掌握JavaScript中的原型对象、原型链、作用域链、闭包等。熟练掌握HTML、CSS，熟悉页面架构和</w:t>
      </w:r>
    </w:p>
    <w:p w:rsidR="003906B3" w:rsidRDefault="00F22AE7" w:rsidP="003906B3">
      <w:pPr>
        <w:tabs>
          <w:tab w:val="left" w:pos="1699"/>
        </w:tabs>
        <w:spacing w:line="400" w:lineRule="exact"/>
        <w:ind w:leftChars="400" w:left="840"/>
        <w:jc w:val="left"/>
        <w:rPr>
          <w:rFonts w:asciiTheme="majorEastAsia" w:eastAsiaTheme="majorEastAsia" w:hAnsiTheme="majorEastAsia"/>
          <w:color w:val="333333"/>
          <w:shd w:val="clear" w:color="auto" w:fill="FFFFFF"/>
        </w:rPr>
      </w:pPr>
      <w:r w:rsidRPr="00711C98">
        <w:rPr>
          <w:rFonts w:asciiTheme="majorEastAsia" w:eastAsiaTheme="majorEastAsia" w:hAnsiTheme="majorEastAsia"/>
          <w:color w:val="333333"/>
          <w:shd w:val="clear" w:color="auto" w:fill="FFFFFF"/>
        </w:rPr>
        <w:t>布局。熟悉各种布局方式，能够快速完成pc设备和移动端页面的布局。熟练使用less预编译器语言，熟练使用</w:t>
      </w:r>
    </w:p>
    <w:p w:rsidR="006B1969" w:rsidRPr="003906B3" w:rsidRDefault="00F22AE7" w:rsidP="003906B3">
      <w:pPr>
        <w:tabs>
          <w:tab w:val="left" w:pos="1699"/>
        </w:tabs>
        <w:spacing w:line="400" w:lineRule="exact"/>
        <w:ind w:leftChars="400" w:left="840"/>
        <w:jc w:val="left"/>
        <w:rPr>
          <w:rFonts w:asciiTheme="majorEastAsia" w:eastAsiaTheme="majorEastAsia" w:hAnsiTheme="majorEastAsia"/>
          <w:color w:val="333333"/>
          <w:shd w:val="clear" w:color="auto" w:fill="FFFFFF"/>
        </w:rPr>
      </w:pPr>
      <w:r w:rsidRPr="00711C98">
        <w:rPr>
          <w:rFonts w:asciiTheme="majorEastAsia" w:eastAsiaTheme="majorEastAsia" w:hAnsiTheme="majorEastAsia"/>
          <w:color w:val="333333"/>
          <w:shd w:val="clear" w:color="auto" w:fill="FFFFFF"/>
        </w:rPr>
        <w:t>SVN、Git版</w:t>
      </w:r>
      <w:r w:rsidR="00B90C76" w:rsidRPr="00711C98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31749</wp:posOffset>
                </wp:positionV>
                <wp:extent cx="6610350" cy="4429125"/>
                <wp:effectExtent l="0" t="0" r="0" b="0"/>
                <wp:wrapNone/>
                <wp:docPr id="16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4429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B1969" w:rsidRDefault="006B196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75ABA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6B1969" w:rsidRDefault="00637A01" w:rsidP="0041413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75ABA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5ABA1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455C8B" w:rsidRPr="00455C8B" w:rsidRDefault="001F63D9" w:rsidP="009F589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1F63D9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为人老实，勤奋好学，学习能力强！</w:t>
                            </w:r>
                          </w:p>
                          <w:p w:rsidR="00455C8B" w:rsidRPr="00455C8B" w:rsidRDefault="00A365C8" w:rsidP="0079204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357" w:hanging="357"/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四</w:t>
                            </w:r>
                            <w:r w:rsidR="001F63D9" w:rsidRPr="001F63D9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年web前端研发经验，理解Web标准；</w:t>
                            </w:r>
                          </w:p>
                          <w:p w:rsidR="00455C8B" w:rsidRPr="00455C8B" w:rsidRDefault="001F63D9" w:rsidP="0079204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357" w:hanging="357"/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1F63D9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熟悉JavaScript，HTML5，CSS3，JSON，AJAX等前端技术，准确地进行代码构建，实现产品所需的交互效果；</w:t>
                            </w:r>
                          </w:p>
                          <w:p w:rsidR="00455C8B" w:rsidRDefault="001F63D9" w:rsidP="0079204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357" w:hanging="357"/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1F63D9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能够熟悉运用Bootstrap、</w:t>
                            </w:r>
                            <w:r w:rsidR="00455C8B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Vue</w:t>
                            </w:r>
                            <w:r w:rsidR="00455C8B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455C8B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Angular</w:t>
                            </w:r>
                            <w:r w:rsidR="00C5318E">
                              <w:rPr>
                                <w:rFonts w:asciiTheme="majorEastAsia" w:eastAsiaTheme="majorEastAsia" w:hAnsiTheme="majorEastAsia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、R</w:t>
                            </w:r>
                            <w:r w:rsidR="00C5318E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eact</w:t>
                            </w:r>
                            <w:bookmarkStart w:id="0" w:name="_GoBack"/>
                            <w:bookmarkEnd w:id="0"/>
                            <w:r w:rsidRPr="001F63D9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等框架快速完成项目前端开发工作；</w:t>
                            </w:r>
                          </w:p>
                          <w:p w:rsidR="00455C8B" w:rsidRDefault="001F63D9" w:rsidP="0079204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357" w:hanging="357"/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55C8B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参与项目前端功能开发工作，系统优化，设计并完善前端基础服务架构；与后台开发人员保持良好沟通 ，快速理解、消化各方需求，并落实为具体的开发工作；</w:t>
                            </w:r>
                            <w:r w:rsidR="00455C8B" w:rsidRPr="00455C8B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455C8B" w:rsidRDefault="001F63D9" w:rsidP="0079204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357" w:hanging="357"/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55C8B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对前端技术有浓厚兴趣，平时关注前沿的技术，有一定的自学能力；</w:t>
                            </w:r>
                          </w:p>
                          <w:p w:rsidR="006B1969" w:rsidRPr="00455C8B" w:rsidRDefault="001F63D9" w:rsidP="0079204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357" w:hanging="357"/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55C8B">
                              <w:rPr>
                                <w:rFonts w:asciiTheme="majorEastAsia" w:eastAsiaTheme="majorEastAsia" w:hAnsiTheme="major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工作踏实认真，吃苦耐劳，责任心强，具备良好的沟通协作能力，有团队合作精神。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1.5pt;margin-top:2.5pt;width:520.5pt;height:348.7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" filled="f" stroked="f">
                <v:textbox>
                  <w:txbxContent>
                    <w:p w:rsidR="006B1969" w:rsidRDefault="006B196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75ABA1"/>
                          <w:kern w:val="24"/>
                          <w:sz w:val="28"/>
                          <w:szCs w:val="28"/>
                        </w:rPr>
                      </w:pPr>
                    </w:p>
                    <w:p w:rsidR="006B1969" w:rsidRDefault="00637A01" w:rsidP="0041413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75ABA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5ABA1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  <w:p w:rsidR="00455C8B" w:rsidRPr="00455C8B" w:rsidRDefault="001F63D9" w:rsidP="009F589E">
                      <w:pPr>
                        <w:pStyle w:val="a3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1F63D9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为人老实，勤奋好学，学习能力强！</w:t>
                      </w:r>
                    </w:p>
                    <w:p w:rsidR="00455C8B" w:rsidRPr="00455C8B" w:rsidRDefault="00A365C8" w:rsidP="00792044">
                      <w:pPr>
                        <w:pStyle w:val="a3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357" w:hanging="357"/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四</w:t>
                      </w:r>
                      <w:r w:rsidR="001F63D9" w:rsidRPr="001F63D9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年web前端研发经验，理解Web标准；</w:t>
                      </w:r>
                    </w:p>
                    <w:p w:rsidR="00455C8B" w:rsidRPr="00455C8B" w:rsidRDefault="001F63D9" w:rsidP="00792044">
                      <w:pPr>
                        <w:pStyle w:val="a3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357" w:hanging="357"/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1F63D9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熟悉JavaScript，HTML5，CSS3，JSON，AJAX等前端技术，准确地进行代码构建，实现产品所需的交互效果；</w:t>
                      </w:r>
                    </w:p>
                    <w:p w:rsidR="00455C8B" w:rsidRDefault="001F63D9" w:rsidP="00792044">
                      <w:pPr>
                        <w:pStyle w:val="a3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357" w:hanging="357"/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1F63D9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能够熟悉运用Bootstrap、</w:t>
                      </w:r>
                      <w:r w:rsidR="00455C8B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Vue</w:t>
                      </w:r>
                      <w:r w:rsidR="00455C8B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、</w:t>
                      </w:r>
                      <w:r w:rsidR="00455C8B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Angular</w:t>
                      </w:r>
                      <w:r w:rsidR="00C5318E">
                        <w:rPr>
                          <w:rFonts w:asciiTheme="majorEastAsia" w:eastAsiaTheme="majorEastAsia" w:hAnsiTheme="majorEastAsia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、R</w:t>
                      </w:r>
                      <w:r w:rsidR="00C5318E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eact</w:t>
                      </w:r>
                      <w:bookmarkStart w:id="1" w:name="_GoBack"/>
                      <w:bookmarkEnd w:id="1"/>
                      <w:r w:rsidRPr="001F63D9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等框架快速完成项目前端开发工作；</w:t>
                      </w:r>
                    </w:p>
                    <w:p w:rsidR="00455C8B" w:rsidRDefault="001F63D9" w:rsidP="00792044">
                      <w:pPr>
                        <w:pStyle w:val="a3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357" w:hanging="357"/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55C8B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参与项目前端功能开发工作，系统优化，设计并完善前端基础服务架构；与后台开发人员保持良好沟通 ，快速理解、消化各方需求，并落实为具体的开发工作；</w:t>
                      </w:r>
                      <w:r w:rsidR="00455C8B" w:rsidRPr="00455C8B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:rsidR="00455C8B" w:rsidRDefault="001F63D9" w:rsidP="00792044">
                      <w:pPr>
                        <w:pStyle w:val="a3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357" w:hanging="357"/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55C8B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对前端技术有浓厚兴趣，平时关注前沿的技术，有一定的自学能力；</w:t>
                      </w:r>
                    </w:p>
                    <w:p w:rsidR="006B1969" w:rsidRPr="00455C8B" w:rsidRDefault="001F63D9" w:rsidP="00792044">
                      <w:pPr>
                        <w:pStyle w:val="a3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357" w:hanging="357"/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55C8B">
                        <w:rPr>
                          <w:rFonts w:asciiTheme="majorEastAsia" w:eastAsiaTheme="majorEastAsia" w:hAnsiTheme="major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工作踏实认真，吃苦耐劳，责任心强，具备良好的沟通协作能力，有团队合作精神。</w:t>
                      </w:r>
                    </w:p>
                  </w:txbxContent>
                </v:textbox>
              </v:shape>
            </w:pict>
          </mc:Fallback>
        </mc:AlternateContent>
      </w:r>
      <w:r w:rsidRPr="00711C98">
        <w:rPr>
          <w:rFonts w:asciiTheme="majorEastAsia" w:eastAsiaTheme="majorEastAsia" w:hAnsiTheme="majorEastAsia"/>
          <w:color w:val="333333"/>
          <w:shd w:val="clear" w:color="auto" w:fill="FFFFFF"/>
        </w:rPr>
        <w:t>本控制工具进行项目管理及团队合作；</w:t>
      </w:r>
    </w:p>
    <w:sectPr w:rsidR="006B1969" w:rsidRPr="003906B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1" w:subsetted="1" w:fontKey="{B46F9031-3E51-4C0F-9903-C27592581179}"/>
    <w:embedBold r:id="rId2" w:subsetted="1" w:fontKey="{F9DD1DA3-8328-4FD9-AD39-040F0D9F4755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2C83B98"/>
    <w:multiLevelType w:val="singleLevel"/>
    <w:tmpl w:val="B2C83B9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E38225F"/>
    <w:multiLevelType w:val="hybridMultilevel"/>
    <w:tmpl w:val="FCC00AD4"/>
    <w:lvl w:ilvl="0" w:tplc="C694D7A0">
      <w:start w:val="1"/>
      <w:numFmt w:val="decimal"/>
      <w:lvlText w:val="%1、"/>
      <w:lvlJc w:val="left"/>
      <w:pPr>
        <w:ind w:left="360" w:hanging="360"/>
      </w:pPr>
      <w:rPr>
        <w:rFonts w:asciiTheme="majorEastAsia" w:eastAsiaTheme="majorEastAsia" w:hAnsiTheme="majorEastAsia" w:cs="宋体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B872E9"/>
    <w:multiLevelType w:val="hybridMultilevel"/>
    <w:tmpl w:val="98B49FA8"/>
    <w:lvl w:ilvl="0" w:tplc="30F2FE68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2FB15DB2"/>
    <w:multiLevelType w:val="hybridMultilevel"/>
    <w:tmpl w:val="619E8318"/>
    <w:lvl w:ilvl="0" w:tplc="C4D6B868">
      <w:start w:val="1"/>
      <w:numFmt w:val="decimal"/>
      <w:lvlText w:val="%1、"/>
      <w:lvlJc w:val="left"/>
      <w:pPr>
        <w:ind w:left="360" w:hanging="360"/>
      </w:pPr>
      <w:rPr>
        <w:rFonts w:hint="default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0122FE"/>
    <w:multiLevelType w:val="hybridMultilevel"/>
    <w:tmpl w:val="4E5ED432"/>
    <w:lvl w:ilvl="0" w:tplc="6AC6CE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3B9C1C7F"/>
    <w:multiLevelType w:val="hybridMultilevel"/>
    <w:tmpl w:val="B51A1E00"/>
    <w:lvl w:ilvl="0" w:tplc="C09834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CA310C"/>
    <w:multiLevelType w:val="hybridMultilevel"/>
    <w:tmpl w:val="B8DECEFA"/>
    <w:lvl w:ilvl="0" w:tplc="5B9618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saveSubset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16117"/>
    <w:rsid w:val="000330C5"/>
    <w:rsid w:val="00033BE7"/>
    <w:rsid w:val="0008034C"/>
    <w:rsid w:val="00081C3C"/>
    <w:rsid w:val="000A6B1F"/>
    <w:rsid w:val="000B0D76"/>
    <w:rsid w:val="000B17F9"/>
    <w:rsid w:val="000D14C5"/>
    <w:rsid w:val="000E04DC"/>
    <w:rsid w:val="00103660"/>
    <w:rsid w:val="00103C75"/>
    <w:rsid w:val="00117463"/>
    <w:rsid w:val="00144284"/>
    <w:rsid w:val="00182E99"/>
    <w:rsid w:val="00194B4F"/>
    <w:rsid w:val="001C3C18"/>
    <w:rsid w:val="001E0C3B"/>
    <w:rsid w:val="001F63D9"/>
    <w:rsid w:val="002003DE"/>
    <w:rsid w:val="002100E4"/>
    <w:rsid w:val="00225ACF"/>
    <w:rsid w:val="0023539B"/>
    <w:rsid w:val="00241210"/>
    <w:rsid w:val="00262496"/>
    <w:rsid w:val="00281064"/>
    <w:rsid w:val="0028452F"/>
    <w:rsid w:val="00284EE8"/>
    <w:rsid w:val="002864C3"/>
    <w:rsid w:val="002A2444"/>
    <w:rsid w:val="002D5DB4"/>
    <w:rsid w:val="00301E1F"/>
    <w:rsid w:val="003050F9"/>
    <w:rsid w:val="00310C8A"/>
    <w:rsid w:val="00334905"/>
    <w:rsid w:val="00343E6E"/>
    <w:rsid w:val="00346D43"/>
    <w:rsid w:val="003906B3"/>
    <w:rsid w:val="003914EC"/>
    <w:rsid w:val="003A109F"/>
    <w:rsid w:val="003A62A5"/>
    <w:rsid w:val="003D3795"/>
    <w:rsid w:val="0041413D"/>
    <w:rsid w:val="00424A35"/>
    <w:rsid w:val="004356A4"/>
    <w:rsid w:val="004433B8"/>
    <w:rsid w:val="004464D5"/>
    <w:rsid w:val="00455C8B"/>
    <w:rsid w:val="00471EB8"/>
    <w:rsid w:val="004734A7"/>
    <w:rsid w:val="00474C9F"/>
    <w:rsid w:val="00477611"/>
    <w:rsid w:val="004A32CE"/>
    <w:rsid w:val="004A443A"/>
    <w:rsid w:val="004F08F8"/>
    <w:rsid w:val="004F1556"/>
    <w:rsid w:val="0051316C"/>
    <w:rsid w:val="00537AFD"/>
    <w:rsid w:val="00570035"/>
    <w:rsid w:val="005816C0"/>
    <w:rsid w:val="005817B2"/>
    <w:rsid w:val="00597AC8"/>
    <w:rsid w:val="005A7EA2"/>
    <w:rsid w:val="005B3DCF"/>
    <w:rsid w:val="005B41F3"/>
    <w:rsid w:val="005F371B"/>
    <w:rsid w:val="00601205"/>
    <w:rsid w:val="006068D3"/>
    <w:rsid w:val="00612AC7"/>
    <w:rsid w:val="0063543D"/>
    <w:rsid w:val="00637A01"/>
    <w:rsid w:val="00664974"/>
    <w:rsid w:val="006746D4"/>
    <w:rsid w:val="006771AD"/>
    <w:rsid w:val="006808CE"/>
    <w:rsid w:val="006A348A"/>
    <w:rsid w:val="006B1969"/>
    <w:rsid w:val="006C0FE9"/>
    <w:rsid w:val="006D2636"/>
    <w:rsid w:val="00700885"/>
    <w:rsid w:val="00711C98"/>
    <w:rsid w:val="007307DE"/>
    <w:rsid w:val="00735C23"/>
    <w:rsid w:val="00736D15"/>
    <w:rsid w:val="007626C8"/>
    <w:rsid w:val="007709BA"/>
    <w:rsid w:val="00792044"/>
    <w:rsid w:val="007B53DD"/>
    <w:rsid w:val="007C6081"/>
    <w:rsid w:val="007C6EFF"/>
    <w:rsid w:val="007D0712"/>
    <w:rsid w:val="007D7AA3"/>
    <w:rsid w:val="00837411"/>
    <w:rsid w:val="0084667A"/>
    <w:rsid w:val="00852B95"/>
    <w:rsid w:val="00863188"/>
    <w:rsid w:val="008B0A5D"/>
    <w:rsid w:val="008B1ABA"/>
    <w:rsid w:val="008C40BC"/>
    <w:rsid w:val="008D7B16"/>
    <w:rsid w:val="008F7AD3"/>
    <w:rsid w:val="00901E34"/>
    <w:rsid w:val="0092147F"/>
    <w:rsid w:val="00933244"/>
    <w:rsid w:val="00966C9A"/>
    <w:rsid w:val="00976F0C"/>
    <w:rsid w:val="009B6C59"/>
    <w:rsid w:val="009C3584"/>
    <w:rsid w:val="009D77F2"/>
    <w:rsid w:val="009F589E"/>
    <w:rsid w:val="009F6C0B"/>
    <w:rsid w:val="00A03F89"/>
    <w:rsid w:val="00A116BA"/>
    <w:rsid w:val="00A365C8"/>
    <w:rsid w:val="00A5097A"/>
    <w:rsid w:val="00A82B08"/>
    <w:rsid w:val="00AA1944"/>
    <w:rsid w:val="00B0303F"/>
    <w:rsid w:val="00B11CEC"/>
    <w:rsid w:val="00B23E8F"/>
    <w:rsid w:val="00B51752"/>
    <w:rsid w:val="00B5399E"/>
    <w:rsid w:val="00B57627"/>
    <w:rsid w:val="00B718B7"/>
    <w:rsid w:val="00B90C76"/>
    <w:rsid w:val="00B91AD2"/>
    <w:rsid w:val="00BD6561"/>
    <w:rsid w:val="00C00A41"/>
    <w:rsid w:val="00C235C6"/>
    <w:rsid w:val="00C2653B"/>
    <w:rsid w:val="00C456DF"/>
    <w:rsid w:val="00C5318E"/>
    <w:rsid w:val="00C61F49"/>
    <w:rsid w:val="00C666F7"/>
    <w:rsid w:val="00C763BE"/>
    <w:rsid w:val="00C77C48"/>
    <w:rsid w:val="00C85188"/>
    <w:rsid w:val="00CA46EB"/>
    <w:rsid w:val="00CC4D23"/>
    <w:rsid w:val="00CC6789"/>
    <w:rsid w:val="00CE479B"/>
    <w:rsid w:val="00CF0530"/>
    <w:rsid w:val="00CF2580"/>
    <w:rsid w:val="00D41EB7"/>
    <w:rsid w:val="00D46F8C"/>
    <w:rsid w:val="00D630AF"/>
    <w:rsid w:val="00D819AB"/>
    <w:rsid w:val="00D8478A"/>
    <w:rsid w:val="00D85AAB"/>
    <w:rsid w:val="00DC33D4"/>
    <w:rsid w:val="00DD2A43"/>
    <w:rsid w:val="00E17D0A"/>
    <w:rsid w:val="00E26A21"/>
    <w:rsid w:val="00E3375B"/>
    <w:rsid w:val="00E538E8"/>
    <w:rsid w:val="00E93C4C"/>
    <w:rsid w:val="00E97D53"/>
    <w:rsid w:val="00EA0171"/>
    <w:rsid w:val="00EA67BD"/>
    <w:rsid w:val="00EB3BC4"/>
    <w:rsid w:val="00EC6C39"/>
    <w:rsid w:val="00EE1E25"/>
    <w:rsid w:val="00EE31B8"/>
    <w:rsid w:val="00F22AE7"/>
    <w:rsid w:val="00F411D0"/>
    <w:rsid w:val="00F414C7"/>
    <w:rsid w:val="00F416C1"/>
    <w:rsid w:val="00F964AE"/>
    <w:rsid w:val="00F96A8E"/>
    <w:rsid w:val="00FA1E2B"/>
    <w:rsid w:val="00FB11ED"/>
    <w:rsid w:val="00FD249F"/>
    <w:rsid w:val="01084AF2"/>
    <w:rsid w:val="01144FDD"/>
    <w:rsid w:val="0136106F"/>
    <w:rsid w:val="01765BFC"/>
    <w:rsid w:val="01C729E9"/>
    <w:rsid w:val="02094ECA"/>
    <w:rsid w:val="02403F82"/>
    <w:rsid w:val="02C35BA0"/>
    <w:rsid w:val="03047256"/>
    <w:rsid w:val="030A429C"/>
    <w:rsid w:val="03192C2A"/>
    <w:rsid w:val="032C7940"/>
    <w:rsid w:val="03A921B6"/>
    <w:rsid w:val="03B862EA"/>
    <w:rsid w:val="03EB377C"/>
    <w:rsid w:val="04307953"/>
    <w:rsid w:val="044418F2"/>
    <w:rsid w:val="04B142E0"/>
    <w:rsid w:val="04C452A7"/>
    <w:rsid w:val="04FF2B71"/>
    <w:rsid w:val="05132705"/>
    <w:rsid w:val="05834D9A"/>
    <w:rsid w:val="05CC6415"/>
    <w:rsid w:val="05D4471B"/>
    <w:rsid w:val="06026FA9"/>
    <w:rsid w:val="063A02DE"/>
    <w:rsid w:val="07221FB6"/>
    <w:rsid w:val="074C1F11"/>
    <w:rsid w:val="0763310E"/>
    <w:rsid w:val="07844B72"/>
    <w:rsid w:val="081C0524"/>
    <w:rsid w:val="08691B64"/>
    <w:rsid w:val="0870504D"/>
    <w:rsid w:val="089354AF"/>
    <w:rsid w:val="08DA76A2"/>
    <w:rsid w:val="08E05BAD"/>
    <w:rsid w:val="090453FC"/>
    <w:rsid w:val="09AA0C15"/>
    <w:rsid w:val="09BC1A2C"/>
    <w:rsid w:val="09DE03A3"/>
    <w:rsid w:val="0A047236"/>
    <w:rsid w:val="0A0A3C53"/>
    <w:rsid w:val="0A1B6759"/>
    <w:rsid w:val="0A8041E2"/>
    <w:rsid w:val="0A876DD9"/>
    <w:rsid w:val="0AA4123C"/>
    <w:rsid w:val="0B9E548F"/>
    <w:rsid w:val="0BB21069"/>
    <w:rsid w:val="0C0909B9"/>
    <w:rsid w:val="0C157867"/>
    <w:rsid w:val="0C34449B"/>
    <w:rsid w:val="0C6F70E7"/>
    <w:rsid w:val="0C7A7BC0"/>
    <w:rsid w:val="0CA43AB0"/>
    <w:rsid w:val="0CBC17CB"/>
    <w:rsid w:val="0CE53E18"/>
    <w:rsid w:val="0CEC7265"/>
    <w:rsid w:val="0D8A14A1"/>
    <w:rsid w:val="0DD85FD7"/>
    <w:rsid w:val="0DEE04F4"/>
    <w:rsid w:val="0E404AE5"/>
    <w:rsid w:val="0E627CE7"/>
    <w:rsid w:val="0E8647B7"/>
    <w:rsid w:val="0E9F1C4D"/>
    <w:rsid w:val="0EC5497A"/>
    <w:rsid w:val="0EF60CCA"/>
    <w:rsid w:val="0F9D64AA"/>
    <w:rsid w:val="0FC14F8E"/>
    <w:rsid w:val="0FDB5C66"/>
    <w:rsid w:val="10A73E92"/>
    <w:rsid w:val="10CD757C"/>
    <w:rsid w:val="10D023C5"/>
    <w:rsid w:val="11E5219A"/>
    <w:rsid w:val="1226593F"/>
    <w:rsid w:val="122914B1"/>
    <w:rsid w:val="12A8098C"/>
    <w:rsid w:val="132C1373"/>
    <w:rsid w:val="13341C68"/>
    <w:rsid w:val="13541448"/>
    <w:rsid w:val="139C13A7"/>
    <w:rsid w:val="13F83CF9"/>
    <w:rsid w:val="141616A3"/>
    <w:rsid w:val="14327169"/>
    <w:rsid w:val="145019D9"/>
    <w:rsid w:val="147A6807"/>
    <w:rsid w:val="147F0B7C"/>
    <w:rsid w:val="14A34541"/>
    <w:rsid w:val="14C52738"/>
    <w:rsid w:val="15151AD7"/>
    <w:rsid w:val="153A1EF2"/>
    <w:rsid w:val="155A66C5"/>
    <w:rsid w:val="156B5F82"/>
    <w:rsid w:val="15A156EE"/>
    <w:rsid w:val="15B0688E"/>
    <w:rsid w:val="15EE2ECE"/>
    <w:rsid w:val="167D2D8C"/>
    <w:rsid w:val="169E6EE8"/>
    <w:rsid w:val="16E60CB2"/>
    <w:rsid w:val="16FF0CB5"/>
    <w:rsid w:val="17017DC1"/>
    <w:rsid w:val="178879BA"/>
    <w:rsid w:val="17997E65"/>
    <w:rsid w:val="17E1237A"/>
    <w:rsid w:val="184D282F"/>
    <w:rsid w:val="185C2451"/>
    <w:rsid w:val="19C50484"/>
    <w:rsid w:val="1A283048"/>
    <w:rsid w:val="1A887F8A"/>
    <w:rsid w:val="1AAF0BCA"/>
    <w:rsid w:val="1B1570A1"/>
    <w:rsid w:val="1B2E43CB"/>
    <w:rsid w:val="1BCB4D2C"/>
    <w:rsid w:val="1C0134EF"/>
    <w:rsid w:val="1C2A4F4B"/>
    <w:rsid w:val="1C4D7E7C"/>
    <w:rsid w:val="1C752E84"/>
    <w:rsid w:val="1CA3512C"/>
    <w:rsid w:val="1D687AC4"/>
    <w:rsid w:val="1D7C3C6B"/>
    <w:rsid w:val="1D92404E"/>
    <w:rsid w:val="1E146ED1"/>
    <w:rsid w:val="1E4431B9"/>
    <w:rsid w:val="1E627243"/>
    <w:rsid w:val="1EA14663"/>
    <w:rsid w:val="1F73569F"/>
    <w:rsid w:val="1F895A50"/>
    <w:rsid w:val="1FB70487"/>
    <w:rsid w:val="1FDA72B4"/>
    <w:rsid w:val="1FEE077D"/>
    <w:rsid w:val="20027115"/>
    <w:rsid w:val="2045573A"/>
    <w:rsid w:val="208A0608"/>
    <w:rsid w:val="20961E5C"/>
    <w:rsid w:val="209F4D0F"/>
    <w:rsid w:val="21997252"/>
    <w:rsid w:val="22193105"/>
    <w:rsid w:val="225D4170"/>
    <w:rsid w:val="228676A7"/>
    <w:rsid w:val="22D17DF3"/>
    <w:rsid w:val="22EC5583"/>
    <w:rsid w:val="23373BF1"/>
    <w:rsid w:val="235B6364"/>
    <w:rsid w:val="2425431D"/>
    <w:rsid w:val="24FF3E60"/>
    <w:rsid w:val="25620ADF"/>
    <w:rsid w:val="2589217E"/>
    <w:rsid w:val="2597543D"/>
    <w:rsid w:val="25C77B11"/>
    <w:rsid w:val="25E13A0E"/>
    <w:rsid w:val="262B4D61"/>
    <w:rsid w:val="26726D08"/>
    <w:rsid w:val="26D04594"/>
    <w:rsid w:val="26F7107F"/>
    <w:rsid w:val="27097701"/>
    <w:rsid w:val="27156CEC"/>
    <w:rsid w:val="271E436F"/>
    <w:rsid w:val="27347C96"/>
    <w:rsid w:val="273873C6"/>
    <w:rsid w:val="27421EE1"/>
    <w:rsid w:val="27EA580A"/>
    <w:rsid w:val="281F6001"/>
    <w:rsid w:val="289F15B1"/>
    <w:rsid w:val="28BF2E67"/>
    <w:rsid w:val="28CF67AA"/>
    <w:rsid w:val="28F530FE"/>
    <w:rsid w:val="28FE55CD"/>
    <w:rsid w:val="29712650"/>
    <w:rsid w:val="29810909"/>
    <w:rsid w:val="29A07EF5"/>
    <w:rsid w:val="29B60B22"/>
    <w:rsid w:val="29BE3A19"/>
    <w:rsid w:val="29FC1685"/>
    <w:rsid w:val="2A6C58B2"/>
    <w:rsid w:val="2A7B30F9"/>
    <w:rsid w:val="2B2B28E5"/>
    <w:rsid w:val="2B501B1B"/>
    <w:rsid w:val="2B777F2E"/>
    <w:rsid w:val="2C834169"/>
    <w:rsid w:val="2CDE0984"/>
    <w:rsid w:val="2D0307A3"/>
    <w:rsid w:val="2D103FE7"/>
    <w:rsid w:val="2D693A47"/>
    <w:rsid w:val="2D932A28"/>
    <w:rsid w:val="2D9C51D4"/>
    <w:rsid w:val="2E1B5AFF"/>
    <w:rsid w:val="2E580F2D"/>
    <w:rsid w:val="2E8E2923"/>
    <w:rsid w:val="2EAE043F"/>
    <w:rsid w:val="2EC42564"/>
    <w:rsid w:val="2EC9113E"/>
    <w:rsid w:val="2F0D29F3"/>
    <w:rsid w:val="2F1C1829"/>
    <w:rsid w:val="2FA661FA"/>
    <w:rsid w:val="2FEB2070"/>
    <w:rsid w:val="309C142F"/>
    <w:rsid w:val="30AE0012"/>
    <w:rsid w:val="30B606EB"/>
    <w:rsid w:val="31205C90"/>
    <w:rsid w:val="316A4C21"/>
    <w:rsid w:val="31964812"/>
    <w:rsid w:val="319A3FF6"/>
    <w:rsid w:val="323E3002"/>
    <w:rsid w:val="332225D7"/>
    <w:rsid w:val="33B5636A"/>
    <w:rsid w:val="341D544E"/>
    <w:rsid w:val="34442F27"/>
    <w:rsid w:val="344934B9"/>
    <w:rsid w:val="345612D5"/>
    <w:rsid w:val="34564C22"/>
    <w:rsid w:val="346A1310"/>
    <w:rsid w:val="34866716"/>
    <w:rsid w:val="35106BEF"/>
    <w:rsid w:val="354F341D"/>
    <w:rsid w:val="355055E5"/>
    <w:rsid w:val="35A20EF9"/>
    <w:rsid w:val="35B60654"/>
    <w:rsid w:val="36324B64"/>
    <w:rsid w:val="3655161C"/>
    <w:rsid w:val="36883D5F"/>
    <w:rsid w:val="369F73DF"/>
    <w:rsid w:val="36FD1E1C"/>
    <w:rsid w:val="37894EC6"/>
    <w:rsid w:val="37D223B4"/>
    <w:rsid w:val="37DD5D48"/>
    <w:rsid w:val="381B71D7"/>
    <w:rsid w:val="386E26B5"/>
    <w:rsid w:val="38B93F98"/>
    <w:rsid w:val="39285136"/>
    <w:rsid w:val="398E7B5B"/>
    <w:rsid w:val="399043CF"/>
    <w:rsid w:val="399A40A8"/>
    <w:rsid w:val="39A65927"/>
    <w:rsid w:val="3A1D4275"/>
    <w:rsid w:val="3A9D470F"/>
    <w:rsid w:val="3AC31852"/>
    <w:rsid w:val="3B90154B"/>
    <w:rsid w:val="3C352F9C"/>
    <w:rsid w:val="3C6A08CE"/>
    <w:rsid w:val="3CB86D7E"/>
    <w:rsid w:val="3CCD498C"/>
    <w:rsid w:val="3CE57778"/>
    <w:rsid w:val="3D92249C"/>
    <w:rsid w:val="3E58644F"/>
    <w:rsid w:val="3ECF46E6"/>
    <w:rsid w:val="3ED126B7"/>
    <w:rsid w:val="3F15487E"/>
    <w:rsid w:val="3F47432E"/>
    <w:rsid w:val="405423AD"/>
    <w:rsid w:val="4062703F"/>
    <w:rsid w:val="408E3D8F"/>
    <w:rsid w:val="40A867AD"/>
    <w:rsid w:val="40A96AAB"/>
    <w:rsid w:val="40E61265"/>
    <w:rsid w:val="410D504F"/>
    <w:rsid w:val="414E533F"/>
    <w:rsid w:val="41DD6B3B"/>
    <w:rsid w:val="42F9140F"/>
    <w:rsid w:val="433B328F"/>
    <w:rsid w:val="43756BAE"/>
    <w:rsid w:val="43842CB3"/>
    <w:rsid w:val="439039C2"/>
    <w:rsid w:val="43A4560E"/>
    <w:rsid w:val="43C1093B"/>
    <w:rsid w:val="43C86B2F"/>
    <w:rsid w:val="43E60595"/>
    <w:rsid w:val="441F2542"/>
    <w:rsid w:val="445A652F"/>
    <w:rsid w:val="449B75EA"/>
    <w:rsid w:val="45021260"/>
    <w:rsid w:val="452930CF"/>
    <w:rsid w:val="457B5CD6"/>
    <w:rsid w:val="45E94A63"/>
    <w:rsid w:val="4687561C"/>
    <w:rsid w:val="468A7B22"/>
    <w:rsid w:val="46FE4642"/>
    <w:rsid w:val="47FA7E3C"/>
    <w:rsid w:val="48005660"/>
    <w:rsid w:val="48057E68"/>
    <w:rsid w:val="484D381A"/>
    <w:rsid w:val="485161E8"/>
    <w:rsid w:val="48887013"/>
    <w:rsid w:val="49056A80"/>
    <w:rsid w:val="490E1F53"/>
    <w:rsid w:val="493452EC"/>
    <w:rsid w:val="495C0562"/>
    <w:rsid w:val="49DF24DF"/>
    <w:rsid w:val="4A23123B"/>
    <w:rsid w:val="4A4E6347"/>
    <w:rsid w:val="4AB6569A"/>
    <w:rsid w:val="4ACF774A"/>
    <w:rsid w:val="4ADF708A"/>
    <w:rsid w:val="4B2C7E12"/>
    <w:rsid w:val="4B687697"/>
    <w:rsid w:val="4B924F16"/>
    <w:rsid w:val="4B9877B2"/>
    <w:rsid w:val="4BEE7DB7"/>
    <w:rsid w:val="4C070F00"/>
    <w:rsid w:val="4CD16974"/>
    <w:rsid w:val="4D041CF0"/>
    <w:rsid w:val="4D0E0898"/>
    <w:rsid w:val="4D35716C"/>
    <w:rsid w:val="4D4D5102"/>
    <w:rsid w:val="4D6025FF"/>
    <w:rsid w:val="4D7D1E04"/>
    <w:rsid w:val="4DE26A8B"/>
    <w:rsid w:val="4E614886"/>
    <w:rsid w:val="4E8416F9"/>
    <w:rsid w:val="4E930CCE"/>
    <w:rsid w:val="4EA7728A"/>
    <w:rsid w:val="4ECE4801"/>
    <w:rsid w:val="4F20011B"/>
    <w:rsid w:val="4F6A508F"/>
    <w:rsid w:val="506F5FBA"/>
    <w:rsid w:val="50960EB9"/>
    <w:rsid w:val="50D16A87"/>
    <w:rsid w:val="515D5648"/>
    <w:rsid w:val="519A3E56"/>
    <w:rsid w:val="51AA781F"/>
    <w:rsid w:val="51B03267"/>
    <w:rsid w:val="521A0D5A"/>
    <w:rsid w:val="525A6CDF"/>
    <w:rsid w:val="534B371E"/>
    <w:rsid w:val="535F2947"/>
    <w:rsid w:val="536C1F1A"/>
    <w:rsid w:val="53890373"/>
    <w:rsid w:val="53D164B3"/>
    <w:rsid w:val="5405392D"/>
    <w:rsid w:val="54161F28"/>
    <w:rsid w:val="542C09F9"/>
    <w:rsid w:val="54661771"/>
    <w:rsid w:val="547C0688"/>
    <w:rsid w:val="54C47D2A"/>
    <w:rsid w:val="552B6F3A"/>
    <w:rsid w:val="552C2536"/>
    <w:rsid w:val="557E39BE"/>
    <w:rsid w:val="557F3491"/>
    <w:rsid w:val="559505B0"/>
    <w:rsid w:val="559E102B"/>
    <w:rsid w:val="55D45436"/>
    <w:rsid w:val="560A736E"/>
    <w:rsid w:val="560B7489"/>
    <w:rsid w:val="561868D1"/>
    <w:rsid w:val="570E6CC7"/>
    <w:rsid w:val="579D625A"/>
    <w:rsid w:val="58354388"/>
    <w:rsid w:val="58524FC0"/>
    <w:rsid w:val="58853A1C"/>
    <w:rsid w:val="589E1DD8"/>
    <w:rsid w:val="58E448CF"/>
    <w:rsid w:val="592F75D5"/>
    <w:rsid w:val="59541A65"/>
    <w:rsid w:val="59636188"/>
    <w:rsid w:val="59846E75"/>
    <w:rsid w:val="59A54119"/>
    <w:rsid w:val="59DB3845"/>
    <w:rsid w:val="5A530305"/>
    <w:rsid w:val="5A934873"/>
    <w:rsid w:val="5AB43E66"/>
    <w:rsid w:val="5AC05EDB"/>
    <w:rsid w:val="5B064BDA"/>
    <w:rsid w:val="5B940821"/>
    <w:rsid w:val="5BA10B95"/>
    <w:rsid w:val="5BDC399C"/>
    <w:rsid w:val="5C0E6DF2"/>
    <w:rsid w:val="5C1E197B"/>
    <w:rsid w:val="5C4F60AC"/>
    <w:rsid w:val="5D0836E8"/>
    <w:rsid w:val="5D1A5C5B"/>
    <w:rsid w:val="5D2873A7"/>
    <w:rsid w:val="5D336C77"/>
    <w:rsid w:val="5DD26AF3"/>
    <w:rsid w:val="5DE179F7"/>
    <w:rsid w:val="5DE21F48"/>
    <w:rsid w:val="5E0A120F"/>
    <w:rsid w:val="5E483EC2"/>
    <w:rsid w:val="5E740CB9"/>
    <w:rsid w:val="5E893EA5"/>
    <w:rsid w:val="60032E59"/>
    <w:rsid w:val="601D7770"/>
    <w:rsid w:val="602A6CFE"/>
    <w:rsid w:val="60677F23"/>
    <w:rsid w:val="60DD4BBA"/>
    <w:rsid w:val="60E452E1"/>
    <w:rsid w:val="60EA1C75"/>
    <w:rsid w:val="61433A89"/>
    <w:rsid w:val="614C22DD"/>
    <w:rsid w:val="61CE0898"/>
    <w:rsid w:val="61E85AD7"/>
    <w:rsid w:val="62D01E40"/>
    <w:rsid w:val="62D903FD"/>
    <w:rsid w:val="63126762"/>
    <w:rsid w:val="633D18BE"/>
    <w:rsid w:val="63414D77"/>
    <w:rsid w:val="63C97B12"/>
    <w:rsid w:val="640E4261"/>
    <w:rsid w:val="643440F6"/>
    <w:rsid w:val="644A6368"/>
    <w:rsid w:val="64BA69C0"/>
    <w:rsid w:val="64C37143"/>
    <w:rsid w:val="64CF39D8"/>
    <w:rsid w:val="64F93FC0"/>
    <w:rsid w:val="6532734F"/>
    <w:rsid w:val="653B3BB7"/>
    <w:rsid w:val="654A6D55"/>
    <w:rsid w:val="655C286D"/>
    <w:rsid w:val="65773DF7"/>
    <w:rsid w:val="669877D4"/>
    <w:rsid w:val="669D1E27"/>
    <w:rsid w:val="66E4405E"/>
    <w:rsid w:val="66E55CAD"/>
    <w:rsid w:val="67B75115"/>
    <w:rsid w:val="67F30C0F"/>
    <w:rsid w:val="68024EA8"/>
    <w:rsid w:val="693A05A8"/>
    <w:rsid w:val="69A775D0"/>
    <w:rsid w:val="69BB7E6E"/>
    <w:rsid w:val="6A057C24"/>
    <w:rsid w:val="6A340A22"/>
    <w:rsid w:val="6A3D5051"/>
    <w:rsid w:val="6B1D115B"/>
    <w:rsid w:val="6B516117"/>
    <w:rsid w:val="6B553C5F"/>
    <w:rsid w:val="6BED52D9"/>
    <w:rsid w:val="6C4E2091"/>
    <w:rsid w:val="6CD50C43"/>
    <w:rsid w:val="6D1E0B59"/>
    <w:rsid w:val="6D3A49E9"/>
    <w:rsid w:val="6D8668CC"/>
    <w:rsid w:val="6D9D290F"/>
    <w:rsid w:val="6E09420A"/>
    <w:rsid w:val="6E1235CA"/>
    <w:rsid w:val="6E1E50A3"/>
    <w:rsid w:val="6E3D51FE"/>
    <w:rsid w:val="6E46561D"/>
    <w:rsid w:val="6E655B05"/>
    <w:rsid w:val="6E983736"/>
    <w:rsid w:val="6EF708E2"/>
    <w:rsid w:val="6F4829D6"/>
    <w:rsid w:val="6F51245A"/>
    <w:rsid w:val="6F6A18D1"/>
    <w:rsid w:val="6F942CA7"/>
    <w:rsid w:val="6FF77035"/>
    <w:rsid w:val="706E2AD5"/>
    <w:rsid w:val="70AA26FA"/>
    <w:rsid w:val="70D727A6"/>
    <w:rsid w:val="716F4ECB"/>
    <w:rsid w:val="71734532"/>
    <w:rsid w:val="718F6F20"/>
    <w:rsid w:val="719C6DF1"/>
    <w:rsid w:val="727A588D"/>
    <w:rsid w:val="729201B4"/>
    <w:rsid w:val="72C518F8"/>
    <w:rsid w:val="72ED482F"/>
    <w:rsid w:val="733E532F"/>
    <w:rsid w:val="73462BB2"/>
    <w:rsid w:val="73582E73"/>
    <w:rsid w:val="736F6059"/>
    <w:rsid w:val="73E26420"/>
    <w:rsid w:val="74741850"/>
    <w:rsid w:val="74992E1F"/>
    <w:rsid w:val="74FE0538"/>
    <w:rsid w:val="75B03FF0"/>
    <w:rsid w:val="76105FD9"/>
    <w:rsid w:val="76482334"/>
    <w:rsid w:val="76883A4F"/>
    <w:rsid w:val="76947283"/>
    <w:rsid w:val="76B332D5"/>
    <w:rsid w:val="76DC4828"/>
    <w:rsid w:val="77186FDE"/>
    <w:rsid w:val="77C51D68"/>
    <w:rsid w:val="786111B7"/>
    <w:rsid w:val="78727169"/>
    <w:rsid w:val="788B4B70"/>
    <w:rsid w:val="78A63C75"/>
    <w:rsid w:val="78D40FEB"/>
    <w:rsid w:val="790E6EE5"/>
    <w:rsid w:val="792B0752"/>
    <w:rsid w:val="79471CBB"/>
    <w:rsid w:val="7991732E"/>
    <w:rsid w:val="79AA7FEA"/>
    <w:rsid w:val="79E8052C"/>
    <w:rsid w:val="7A766DBF"/>
    <w:rsid w:val="7AE9597A"/>
    <w:rsid w:val="7AEA5D4E"/>
    <w:rsid w:val="7B5E2A88"/>
    <w:rsid w:val="7C52360D"/>
    <w:rsid w:val="7C977C31"/>
    <w:rsid w:val="7D0D5B54"/>
    <w:rsid w:val="7D3454D9"/>
    <w:rsid w:val="7DD07447"/>
    <w:rsid w:val="7DEF4E5C"/>
    <w:rsid w:val="7E0748A9"/>
    <w:rsid w:val="7E0F66E5"/>
    <w:rsid w:val="7E213E36"/>
    <w:rsid w:val="7E982620"/>
    <w:rsid w:val="7EBD4C00"/>
    <w:rsid w:val="7EE32DA3"/>
    <w:rsid w:val="7EFB1603"/>
    <w:rsid w:val="7F283BF3"/>
    <w:rsid w:val="7F4F730A"/>
    <w:rsid w:val="7FA7150E"/>
    <w:rsid w:val="7FB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02F663A-F149-46C0-9728-F263CF7F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qFormat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587\AppData\Roaming\Kingsoft\office6\krubytemplate\4\cache\12a0e123-0fe1-080b-e4d1-80a839ce07f6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12a0e123-0fe1-080b-e4d1-80a839ce07f6.docx</Template>
  <TotalTime>662</TotalTime>
  <Pages>2</Pages>
  <Words>195</Words>
  <Characters>1114</Characters>
  <Application>Microsoft Office Word</Application>
  <DocSecurity>0</DocSecurity>
  <Lines>9</Lines>
  <Paragraphs>2</Paragraphs>
  <ScaleCrop>false</ScaleCrop>
  <Company>Microsoft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周雨鹏</dc:creator>
  <cp:lastModifiedBy>Less</cp:lastModifiedBy>
  <cp:revision>137</cp:revision>
  <dcterms:created xsi:type="dcterms:W3CDTF">2020-03-17T07:47:00Z</dcterms:created>
  <dcterms:modified xsi:type="dcterms:W3CDTF">2020-11-04T09:08:00Z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